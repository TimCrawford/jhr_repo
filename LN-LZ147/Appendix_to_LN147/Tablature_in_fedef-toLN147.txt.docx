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3A93" w14:textId="0C21BC8F" w:rsidR="00247B26" w:rsidRPr="00F87C8D" w:rsidRDefault="005122E1" w:rsidP="005122E1">
      <w:pPr>
        <w:ind w:left="284" w:hanging="284"/>
        <w:rPr>
          <w:rFonts w:ascii="Garamond" w:hAnsi="Garamond"/>
          <w:b/>
          <w:bCs/>
          <w:sz w:val="20"/>
          <w:szCs w:val="20"/>
        </w:rPr>
      </w:pPr>
      <w:r w:rsidRPr="005122E1">
        <w:rPr>
          <w:rFonts w:ascii="Garamond" w:hAnsi="Garamond"/>
          <w:b/>
          <w:bCs/>
          <w:sz w:val="20"/>
          <w:szCs w:val="20"/>
        </w:rPr>
        <w:t>T</w:t>
      </w:r>
      <w:r w:rsidR="00247B26" w:rsidRPr="005122E1">
        <w:rPr>
          <w:rFonts w:ascii="Garamond" w:hAnsi="Garamond"/>
          <w:b/>
          <w:bCs/>
          <w:sz w:val="20"/>
          <w:szCs w:val="20"/>
        </w:rPr>
        <w:t xml:space="preserve">ablature </w:t>
      </w:r>
      <w:r w:rsidR="00F87C8D">
        <w:rPr>
          <w:rFonts w:ascii="Garamond" w:hAnsi="Garamond"/>
          <w:b/>
          <w:bCs/>
          <w:sz w:val="20"/>
          <w:szCs w:val="20"/>
        </w:rPr>
        <w:t xml:space="preserve">for a lute tuned </w:t>
      </w:r>
      <w:r w:rsidR="00247B26" w:rsidRPr="005122E1">
        <w:rPr>
          <w:rFonts w:ascii="Garamond" w:hAnsi="Garamond"/>
          <w:b/>
          <w:bCs/>
          <w:sz w:val="20"/>
          <w:szCs w:val="20"/>
        </w:rPr>
        <w:t>fedef</w:t>
      </w:r>
      <w:r w:rsidR="00D74300">
        <w:rPr>
          <w:rFonts w:ascii="Garamond" w:hAnsi="Garamond"/>
          <w:sz w:val="20"/>
          <w:szCs w:val="20"/>
        </w:rPr>
        <w:t xml:space="preserve"> - John H Robinson </w:t>
      </w:r>
      <w:r w:rsidR="008E3C10">
        <w:rPr>
          <w:rFonts w:ascii="Garamond" w:hAnsi="Garamond"/>
          <w:sz w:val="20"/>
          <w:szCs w:val="20"/>
        </w:rPr>
        <w:t>August 2024</w:t>
      </w:r>
    </w:p>
    <w:p w14:paraId="50FAA27C" w14:textId="1E52AC26" w:rsidR="00B60366" w:rsidRDefault="00B60366" w:rsidP="000E26AE">
      <w:pPr>
        <w:ind w:left="284" w:hanging="284"/>
        <w:rPr>
          <w:rFonts w:ascii="Garamond" w:hAnsi="Garamond"/>
          <w:sz w:val="20"/>
          <w:szCs w:val="20"/>
          <w:lang w:val="en-US"/>
        </w:rPr>
      </w:pPr>
    </w:p>
    <w:p w14:paraId="544F1D39" w14:textId="1A1D5751" w:rsidR="005122E1" w:rsidRDefault="005122E1" w:rsidP="005122E1">
      <w:pPr>
        <w:ind w:left="284" w:hanging="284"/>
        <w:rPr>
          <w:rFonts w:ascii="Garamond" w:hAnsi="Garamond"/>
          <w:sz w:val="20"/>
          <w:szCs w:val="20"/>
        </w:rPr>
      </w:pPr>
      <w:r w:rsidRPr="00404AEF">
        <w:rPr>
          <w:rFonts w:ascii="Garamond" w:hAnsi="Garamond"/>
          <w:i/>
          <w:iCs/>
          <w:sz w:val="20"/>
          <w:szCs w:val="20"/>
        </w:rPr>
        <w:t xml:space="preserve">Di Pietro Paulo Melii Da Reggio Lavtinista, Intavolatvra Di Livto Attiorbata Libro Terzo, In Venetia, Appresso Gaicomo Vincenti </w:t>
      </w:r>
      <w:r w:rsidRPr="005122E1">
        <w:rPr>
          <w:rFonts w:ascii="Garamond" w:hAnsi="Garamond"/>
          <w:sz w:val="20"/>
          <w:szCs w:val="20"/>
        </w:rPr>
        <w:t>1616</w:t>
      </w:r>
      <w:r>
        <w:rPr>
          <w:rFonts w:ascii="Garamond" w:hAnsi="Garamond"/>
          <w:sz w:val="20"/>
          <w:szCs w:val="20"/>
        </w:rPr>
        <w:t xml:space="preserve"> - all in fedef</w:t>
      </w:r>
    </w:p>
    <w:p w14:paraId="765064BA" w14:textId="02E33854" w:rsidR="00227FA9" w:rsidRDefault="00375E67" w:rsidP="00375E67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no.</w:t>
      </w:r>
      <w:r>
        <w:rPr>
          <w:rFonts w:ascii="Garamond" w:hAnsi="Garamond"/>
          <w:sz w:val="20"/>
          <w:szCs w:val="20"/>
        </w:rPr>
        <w:tab/>
        <w:t>p.</w:t>
      </w:r>
    </w:p>
    <w:p w14:paraId="7A20E573" w14:textId="67A57DF3" w:rsidR="005122E1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1</w:t>
      </w:r>
      <w:r w:rsidRPr="005122E1">
        <w:rPr>
          <w:rFonts w:ascii="Garamond" w:hAnsi="Garamond"/>
          <w:sz w:val="20"/>
          <w:szCs w:val="20"/>
        </w:rPr>
        <w:tab/>
        <w:t>1-2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>Capricio detto il Virtuoso Reggiano</w:t>
      </w:r>
      <w:r w:rsidR="000A5D7B">
        <w:rPr>
          <w:rFonts w:ascii="Garamond" w:hAnsi="Garamond"/>
          <w:i/>
          <w:iCs/>
          <w:sz w:val="20"/>
          <w:szCs w:val="20"/>
        </w:rPr>
        <w:t xml:space="preserve"> </w:t>
      </w:r>
      <w:r w:rsidR="000A5D7B" w:rsidRPr="00DB1729">
        <w:rPr>
          <w:rFonts w:ascii="Garamond" w:hAnsi="Garamond"/>
          <w:sz w:val="20"/>
          <w:szCs w:val="20"/>
        </w:rPr>
        <w:t>[</w:t>
      </w:r>
      <w:r w:rsidR="000A5D7B" w:rsidRPr="00DB1729">
        <w:rPr>
          <w:rFonts w:ascii="Garamond" w:hAnsi="Garamond"/>
          <w:i/>
          <w:iCs/>
          <w:sz w:val="20"/>
          <w:szCs w:val="20"/>
        </w:rPr>
        <w:t>Dominico Maria Melli da Reggio Parente carissimo</w:t>
      </w:r>
      <w:r w:rsidR="000A5D7B" w:rsidRPr="00DB1729">
        <w:rPr>
          <w:rFonts w:ascii="Garamond" w:hAnsi="Garamond"/>
          <w:sz w:val="20"/>
          <w:szCs w:val="20"/>
        </w:rPr>
        <w:t>]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52DDB821" w14:textId="058BEE91" w:rsidR="00B20B4F" w:rsidRPr="0006327B" w:rsidRDefault="00B20B4F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4B271FB4" w14:textId="3B435F88" w:rsidR="00A17876" w:rsidRPr="00247B26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 w:rsidR="00693B85">
        <w:rPr>
          <w:rFonts w:ascii="Garamond" w:hAnsi="Garamond"/>
          <w:sz w:val="20"/>
          <w:szCs w:val="20"/>
        </w:rPr>
        <w:tab/>
      </w:r>
      <w:r w:rsidR="001C7646">
        <w:rPr>
          <w:rFonts w:ascii="Garamond" w:hAnsi="Garamond"/>
          <w:sz w:val="20"/>
          <w:szCs w:val="20"/>
        </w:rPr>
        <w:t>b.</w:t>
      </w:r>
      <w:r w:rsidR="00693B85">
        <w:rPr>
          <w:rFonts w:ascii="Garamond" w:hAnsi="Garamond"/>
          <w:sz w:val="20"/>
          <w:szCs w:val="20"/>
        </w:rPr>
        <w:tab/>
      </w:r>
      <w:r w:rsidR="00A17876" w:rsidRPr="00247B26">
        <w:rPr>
          <w:rFonts w:ascii="Garamond" w:hAnsi="Garamond"/>
          <w:sz w:val="20"/>
          <w:szCs w:val="20"/>
          <w:lang w:val="en-US"/>
        </w:rPr>
        <w:t>D-Hs ND VI 3238 (</w:t>
      </w:r>
      <w:r w:rsidR="00A17876" w:rsidRPr="00247B26">
        <w:rPr>
          <w:rFonts w:ascii="Garamond" w:hAnsi="Garamond"/>
          <w:i/>
          <w:iCs/>
          <w:sz w:val="20"/>
          <w:szCs w:val="20"/>
        </w:rPr>
        <w:t>c.</w:t>
      </w:r>
      <w:r w:rsidR="00A17876" w:rsidRPr="00247B26">
        <w:rPr>
          <w:rFonts w:ascii="Garamond" w:hAnsi="Garamond"/>
          <w:sz w:val="20"/>
          <w:szCs w:val="20"/>
        </w:rPr>
        <w:t>1615</w:t>
      </w:r>
      <w:r w:rsidR="00A17876" w:rsidRPr="00247B26">
        <w:rPr>
          <w:rFonts w:ascii="Garamond" w:hAnsi="Garamond"/>
          <w:sz w:val="20"/>
          <w:szCs w:val="20"/>
          <w:lang w:val="en-US"/>
        </w:rPr>
        <w:t>)</w:t>
      </w:r>
      <w:r w:rsidR="00A17876">
        <w:rPr>
          <w:rFonts w:ascii="Garamond" w:hAnsi="Garamond"/>
          <w:sz w:val="20"/>
          <w:szCs w:val="20"/>
          <w:lang w:val="en-US"/>
        </w:rPr>
        <w:t>,</w:t>
      </w:r>
      <w:r w:rsidR="00A17876" w:rsidRPr="00247B26">
        <w:rPr>
          <w:rFonts w:ascii="Garamond" w:hAnsi="Garamond"/>
          <w:sz w:val="20"/>
          <w:szCs w:val="20"/>
          <w:lang w:val="en-US"/>
        </w:rPr>
        <w:t xml:space="preserve"> pp. 152-153</w:t>
      </w:r>
      <w:r w:rsidR="00A17876" w:rsidRPr="00247B26">
        <w:rPr>
          <w:rFonts w:ascii="Garamond" w:hAnsi="Garamond"/>
          <w:i/>
          <w:iCs/>
          <w:sz w:val="20"/>
          <w:szCs w:val="20"/>
          <w:lang w:val="en-US"/>
        </w:rPr>
        <w:t xml:space="preserve"> </w:t>
      </w:r>
      <w:r w:rsidR="00A17876" w:rsidRPr="00247B26">
        <w:rPr>
          <w:rFonts w:ascii="Garamond" w:hAnsi="Garamond"/>
          <w:sz w:val="20"/>
          <w:szCs w:val="20"/>
          <w:lang w:val="en-US"/>
        </w:rPr>
        <w:t>untitled</w:t>
      </w:r>
      <w:r w:rsidR="00AD6580" w:rsidRPr="00AD6580">
        <w:rPr>
          <w:rFonts w:ascii="Garamond" w:hAnsi="Garamond"/>
          <w:sz w:val="20"/>
          <w:szCs w:val="20"/>
        </w:rPr>
        <w:t>- fede</w:t>
      </w:r>
      <w:r w:rsidR="00AD6580">
        <w:rPr>
          <w:rFonts w:ascii="Garamond" w:hAnsi="Garamond"/>
          <w:sz w:val="20"/>
          <w:szCs w:val="20"/>
        </w:rPr>
        <w:t>f</w:t>
      </w:r>
    </w:p>
    <w:p w14:paraId="36F80991" w14:textId="0CBF33DF" w:rsidR="00A17876" w:rsidRPr="00DB1729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  <w:lang w:val="en-US"/>
        </w:rPr>
        <w:tab/>
      </w:r>
      <w:r w:rsidR="00693B85">
        <w:rPr>
          <w:rFonts w:ascii="Garamond" w:hAnsi="Garamond"/>
          <w:sz w:val="20"/>
          <w:szCs w:val="20"/>
          <w:lang w:val="en-US"/>
        </w:rPr>
        <w:tab/>
      </w:r>
      <w:r w:rsidR="001C7646">
        <w:rPr>
          <w:rFonts w:ascii="Garamond" w:hAnsi="Garamond"/>
          <w:sz w:val="20"/>
          <w:szCs w:val="20"/>
          <w:lang w:val="en-US"/>
        </w:rPr>
        <w:t>c.</w:t>
      </w:r>
      <w:r w:rsidR="00693B85">
        <w:rPr>
          <w:rFonts w:ascii="Garamond" w:hAnsi="Garamond"/>
          <w:sz w:val="20"/>
          <w:szCs w:val="20"/>
          <w:lang w:val="en-US"/>
        </w:rPr>
        <w:tab/>
      </w:r>
      <w:r w:rsidR="00A17876" w:rsidRPr="00DB1729">
        <w:rPr>
          <w:rFonts w:ascii="Garamond" w:hAnsi="Garamond"/>
          <w:sz w:val="20"/>
          <w:szCs w:val="20"/>
          <w:lang w:val="en-US"/>
        </w:rPr>
        <w:t xml:space="preserve">GB-Lam pauer (1627/1649), </w:t>
      </w:r>
      <w:r w:rsidR="00A17876" w:rsidRPr="00DB1729">
        <w:rPr>
          <w:rFonts w:ascii="Garamond" w:hAnsi="Garamond"/>
          <w:sz w:val="20"/>
          <w:szCs w:val="20"/>
        </w:rPr>
        <w:t xml:space="preserve">f. 177r </w:t>
      </w:r>
      <w:r w:rsidR="00A17876" w:rsidRPr="00DB1729">
        <w:rPr>
          <w:rFonts w:ascii="Garamond" w:hAnsi="Garamond"/>
          <w:i/>
          <w:iCs/>
          <w:sz w:val="20"/>
          <w:szCs w:val="20"/>
        </w:rPr>
        <w:t>Corrente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21A306C2" w14:textId="1E359DD9" w:rsidR="00664703" w:rsidRPr="00DB1729" w:rsidRDefault="00664703" w:rsidP="00664703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  <w:lang w:val="en-US"/>
        </w:rPr>
      </w:pPr>
      <w:r w:rsidRPr="00DB1729">
        <w:rPr>
          <w:rFonts w:ascii="Garamond" w:hAnsi="Garamond"/>
          <w:sz w:val="20"/>
          <w:szCs w:val="20"/>
          <w:lang w:val="en-US"/>
        </w:rPr>
        <w:tab/>
      </w:r>
      <w:r w:rsidRPr="00DB1729">
        <w:rPr>
          <w:rFonts w:ascii="Garamond" w:hAnsi="Garamond"/>
          <w:sz w:val="20"/>
          <w:szCs w:val="20"/>
          <w:lang w:val="en-US"/>
        </w:rPr>
        <w:tab/>
      </w:r>
      <w:r w:rsidR="001C7646">
        <w:rPr>
          <w:rFonts w:ascii="Garamond" w:hAnsi="Garamond"/>
          <w:sz w:val="20"/>
          <w:szCs w:val="20"/>
          <w:lang w:val="en-US"/>
        </w:rPr>
        <w:t>d.</w:t>
      </w:r>
      <w:r w:rsidRPr="00DB1729">
        <w:rPr>
          <w:rFonts w:ascii="Garamond" w:hAnsi="Garamond"/>
          <w:sz w:val="20"/>
          <w:szCs w:val="20"/>
          <w:lang w:val="en-US"/>
        </w:rPr>
        <w:tab/>
        <w:t xml:space="preserve">CZ-Pnm IV.G.18, ff. 199v-200r </w:t>
      </w:r>
      <w:r w:rsidRPr="00DB1729">
        <w:rPr>
          <w:rFonts w:ascii="Garamond" w:hAnsi="Garamond"/>
          <w:i/>
          <w:iCs/>
          <w:sz w:val="20"/>
          <w:szCs w:val="20"/>
          <w:lang w:val="en-US"/>
        </w:rPr>
        <w:t>Fuga</w:t>
      </w:r>
      <w:r>
        <w:rPr>
          <w:rFonts w:ascii="Garamond" w:hAnsi="Garamond"/>
          <w:sz w:val="20"/>
          <w:szCs w:val="20"/>
        </w:rPr>
        <w:t xml:space="preserve"> </w:t>
      </w:r>
      <w:r w:rsidRPr="00AD6580">
        <w:rPr>
          <w:rFonts w:ascii="Garamond" w:hAnsi="Garamond"/>
          <w:sz w:val="20"/>
          <w:szCs w:val="20"/>
        </w:rPr>
        <w:t>- fedef</w:t>
      </w:r>
    </w:p>
    <w:p w14:paraId="6493DCF6" w14:textId="6C9EC211" w:rsidR="00A17876" w:rsidRPr="00D5414D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ab/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A17876" w:rsidRPr="00DB1729">
        <w:rPr>
          <w:rFonts w:ascii="Garamond" w:hAnsi="Garamond"/>
          <w:sz w:val="20"/>
          <w:szCs w:val="20"/>
          <w:lang w:val="en-US"/>
        </w:rPr>
        <w:t>CZ-Pnm IV.G.18</w:t>
      </w:r>
      <w:r w:rsidR="006B110C" w:rsidRPr="00DB1729">
        <w:rPr>
          <w:rFonts w:ascii="Garamond" w:hAnsi="Garamond"/>
          <w:i/>
          <w:iCs/>
          <w:sz w:val="20"/>
          <w:szCs w:val="20"/>
        </w:rPr>
        <w:t xml:space="preserve"> </w:t>
      </w:r>
      <w:r w:rsidR="006B110C" w:rsidRPr="00DB1729">
        <w:rPr>
          <w:rFonts w:ascii="Garamond" w:hAnsi="Garamond"/>
          <w:sz w:val="20"/>
          <w:szCs w:val="20"/>
        </w:rPr>
        <w:t>(</w:t>
      </w:r>
      <w:r w:rsidR="006B110C" w:rsidRPr="00DB1729">
        <w:rPr>
          <w:rFonts w:ascii="Garamond" w:hAnsi="Garamond"/>
          <w:i/>
          <w:iCs/>
          <w:sz w:val="20"/>
          <w:szCs w:val="20"/>
        </w:rPr>
        <w:t>c.</w:t>
      </w:r>
      <w:r w:rsidR="006B110C" w:rsidRPr="00DB1729">
        <w:rPr>
          <w:rFonts w:ascii="Garamond" w:hAnsi="Garamond"/>
          <w:sz w:val="20"/>
          <w:szCs w:val="20"/>
        </w:rPr>
        <w:t>1623-1627)</w:t>
      </w:r>
      <w:r w:rsidR="00A17876" w:rsidRPr="00DB1729">
        <w:rPr>
          <w:rFonts w:ascii="Garamond" w:hAnsi="Garamond"/>
          <w:sz w:val="20"/>
          <w:szCs w:val="20"/>
          <w:lang w:val="en-US"/>
        </w:rPr>
        <w:t xml:space="preserve">, ff. 200v-201r </w:t>
      </w:r>
      <w:r w:rsidR="00A17876" w:rsidRPr="00DB1729">
        <w:rPr>
          <w:rFonts w:ascii="Garamond" w:hAnsi="Garamond"/>
          <w:i/>
          <w:iCs/>
          <w:sz w:val="20"/>
          <w:szCs w:val="20"/>
          <w:lang w:val="en-US"/>
        </w:rPr>
        <w:t>Idem Cappriccio</w:t>
      </w:r>
      <w:r w:rsidR="00D5414D">
        <w:rPr>
          <w:rFonts w:ascii="Garamond" w:hAnsi="Garamond"/>
          <w:sz w:val="20"/>
          <w:szCs w:val="20"/>
          <w:lang w:val="en-US"/>
        </w:rPr>
        <w:t xml:space="preserve"> </w:t>
      </w:r>
      <w:r w:rsidR="00D5414D" w:rsidRPr="00474CEE">
        <w:rPr>
          <w:rFonts w:ascii="Garamond" w:hAnsi="Garamond"/>
          <w:sz w:val="20"/>
          <w:szCs w:val="20"/>
          <w:lang w:val="en-US"/>
        </w:rPr>
        <w:t xml:space="preserve">- </w:t>
      </w:r>
      <w:r w:rsidR="00D5414D" w:rsidRPr="00375E67">
        <w:rPr>
          <w:rFonts w:ascii="Garamond" w:hAnsi="Garamond"/>
          <w:sz w:val="20"/>
          <w:szCs w:val="20"/>
          <w:lang w:val="en-US"/>
        </w:rPr>
        <w:t>ffeff</w:t>
      </w:r>
      <w:r w:rsidR="00474CEE" w:rsidRPr="00474CEE">
        <w:rPr>
          <w:rFonts w:ascii="Garamond" w:hAnsi="Garamond"/>
          <w:sz w:val="20"/>
          <w:szCs w:val="20"/>
          <w:lang w:val="en-US"/>
        </w:rPr>
        <w:t xml:space="preserve"> </w:t>
      </w:r>
      <w:r w:rsidR="00474CEE" w:rsidRPr="00474CEE">
        <w:rPr>
          <w:rFonts w:ascii="Garamond" w:hAnsi="Garamond"/>
          <w:sz w:val="20"/>
          <w:szCs w:val="20"/>
          <w:lang w:val="en-US"/>
        </w:rPr>
        <w:tab/>
      </w:r>
      <w:r w:rsidR="00227FA9">
        <w:rPr>
          <w:rFonts w:ascii="Garamond" w:hAnsi="Garamond"/>
          <w:sz w:val="20"/>
          <w:szCs w:val="20"/>
          <w:lang w:val="en-US"/>
        </w:rPr>
        <w:t>LN147-</w:t>
      </w:r>
      <w:r w:rsidR="00474CEE" w:rsidRPr="00474CEE">
        <w:rPr>
          <w:rFonts w:ascii="Garamond" w:hAnsi="Garamond"/>
          <w:sz w:val="20"/>
          <w:szCs w:val="20"/>
          <w:lang w:val="en-US"/>
        </w:rPr>
        <w:t>M10</w:t>
      </w:r>
    </w:p>
    <w:p w14:paraId="7ACEBFC0" w14:textId="5F1DC084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2</w:t>
      </w:r>
      <w:r w:rsidRPr="00DB1729">
        <w:rPr>
          <w:rFonts w:ascii="Garamond" w:hAnsi="Garamond"/>
          <w:sz w:val="20"/>
          <w:szCs w:val="20"/>
        </w:rPr>
        <w:tab/>
        <w:t>3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Corrente detta la</w:t>
      </w:r>
      <w:r w:rsidR="000A5D7B" w:rsidRPr="00DB1729">
        <w:rPr>
          <w:rFonts w:ascii="Garamond" w:hAnsi="Garamond"/>
          <w:i/>
          <w:iCs/>
          <w:sz w:val="20"/>
          <w:szCs w:val="20"/>
          <w:lang w:val="en-US"/>
        </w:rPr>
        <w:t xml:space="preserve"> </w:t>
      </w:r>
      <w:r w:rsidR="000A5D7B" w:rsidRPr="00DB1729">
        <w:rPr>
          <w:rFonts w:ascii="Garamond" w:hAnsi="Garamond"/>
          <w:sz w:val="20"/>
          <w:szCs w:val="20"/>
          <w:lang w:val="en-US"/>
        </w:rPr>
        <w:t>[</w:t>
      </w:r>
      <w:r w:rsidR="000A5D7B" w:rsidRPr="00DB1729">
        <w:rPr>
          <w:rFonts w:ascii="Garamond" w:hAnsi="Garamond"/>
          <w:i/>
          <w:iCs/>
          <w:sz w:val="20"/>
          <w:szCs w:val="20"/>
          <w:lang w:val="en-US"/>
        </w:rPr>
        <w:t>Raphael</w:t>
      </w:r>
      <w:r w:rsidR="000A5D7B" w:rsidRPr="00DB1729">
        <w:rPr>
          <w:rFonts w:ascii="Garamond" w:hAnsi="Garamond"/>
          <w:sz w:val="20"/>
          <w:szCs w:val="20"/>
          <w:lang w:val="en-US"/>
        </w:rPr>
        <w:t>]</w:t>
      </w:r>
      <w:r w:rsidRPr="00DB1729">
        <w:rPr>
          <w:rFonts w:ascii="Garamond" w:hAnsi="Garamond"/>
          <w:i/>
          <w:iCs/>
          <w:sz w:val="20"/>
          <w:szCs w:val="20"/>
        </w:rPr>
        <w:t xml:space="preserve"> Lipina</w:t>
      </w:r>
      <w:r w:rsidR="00693B85" w:rsidRPr="00DB1729">
        <w:rPr>
          <w:rFonts w:ascii="Garamond" w:hAnsi="Garamond"/>
          <w:sz w:val="20"/>
          <w:szCs w:val="20"/>
        </w:rPr>
        <w:t xml:space="preserve"> </w:t>
      </w:r>
      <w:r w:rsidR="000A5D7B" w:rsidRPr="00DB1729">
        <w:rPr>
          <w:rFonts w:ascii="Garamond" w:hAnsi="Garamond"/>
          <w:sz w:val="20"/>
          <w:szCs w:val="20"/>
          <w:lang w:val="en-US"/>
        </w:rPr>
        <w:t xml:space="preserve">bars 1-3 same as Melli II 1614, p. 8 </w:t>
      </w:r>
      <w:r w:rsidR="000A5D7B" w:rsidRPr="00DB1729">
        <w:rPr>
          <w:rFonts w:ascii="Garamond" w:hAnsi="Garamond"/>
          <w:i/>
          <w:iCs/>
          <w:sz w:val="20"/>
          <w:szCs w:val="20"/>
          <w:lang w:val="en-US"/>
        </w:rPr>
        <w:t>Corrente detta la Favorita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4F261635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4299E174" w14:textId="17768A49" w:rsidR="00A17876" w:rsidRPr="00DB1729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ab/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1C7646">
        <w:rPr>
          <w:rFonts w:ascii="Garamond" w:hAnsi="Garamond"/>
          <w:sz w:val="20"/>
          <w:szCs w:val="20"/>
          <w:lang w:val="en-US"/>
        </w:rPr>
        <w:t>b.</w:t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A17876" w:rsidRPr="00DB1729">
        <w:rPr>
          <w:rFonts w:ascii="Garamond" w:hAnsi="Garamond"/>
          <w:sz w:val="20"/>
          <w:szCs w:val="20"/>
          <w:lang w:val="en-US"/>
        </w:rPr>
        <w:t>CZ-Pnm IV.G.18, ff. 198v-199r</w:t>
      </w:r>
      <w:r w:rsidR="00A17876" w:rsidRPr="00DB1729">
        <w:rPr>
          <w:rFonts w:ascii="Garamond" w:hAnsi="Garamond"/>
          <w:i/>
          <w:iCs/>
          <w:sz w:val="20"/>
          <w:szCs w:val="20"/>
          <w:lang w:val="en-US"/>
        </w:rPr>
        <w:t xml:space="preserve"> Courante P. P. Meli</w:t>
      </w:r>
      <w:r w:rsidR="00A17876" w:rsidRPr="00DB1729">
        <w:rPr>
          <w:rFonts w:ascii="Garamond" w:hAnsi="Garamond"/>
          <w:sz w:val="20"/>
          <w:szCs w:val="20"/>
          <w:lang w:val="en-US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  <w:r w:rsidR="00474CEE">
        <w:rPr>
          <w:rFonts w:ascii="Garamond" w:hAnsi="Garamond"/>
          <w:sz w:val="20"/>
          <w:szCs w:val="20"/>
          <w:lang w:val="en-US"/>
        </w:rPr>
        <w:tab/>
      </w:r>
      <w:r w:rsidR="00345CEA">
        <w:rPr>
          <w:rFonts w:ascii="Garamond" w:hAnsi="Garamond"/>
          <w:sz w:val="20"/>
          <w:szCs w:val="20"/>
        </w:rPr>
        <w:t>trans</w:t>
      </w:r>
      <w:r w:rsidR="009C213C">
        <w:rPr>
          <w:rFonts w:ascii="Garamond" w:hAnsi="Garamond"/>
          <w:sz w:val="20"/>
          <w:szCs w:val="20"/>
        </w:rPr>
        <w:t>cribed</w:t>
      </w:r>
      <w:r w:rsidR="00345CEA">
        <w:rPr>
          <w:rFonts w:ascii="Garamond" w:hAnsi="Garamond"/>
          <w:sz w:val="20"/>
          <w:szCs w:val="20"/>
        </w:rPr>
        <w:t xml:space="preserve"> to ffeff in </w:t>
      </w:r>
      <w:r w:rsidR="00AD6580">
        <w:rPr>
          <w:rFonts w:ascii="Garamond" w:hAnsi="Garamond"/>
          <w:sz w:val="20"/>
          <w:szCs w:val="20"/>
          <w:lang w:val="en-US"/>
        </w:rPr>
        <w:t>LN147-</w:t>
      </w:r>
      <w:r w:rsidR="00474CEE" w:rsidRPr="00474CEE">
        <w:rPr>
          <w:rFonts w:ascii="Garamond" w:hAnsi="Garamond"/>
          <w:sz w:val="20"/>
          <w:szCs w:val="20"/>
          <w:lang w:val="en-US"/>
        </w:rPr>
        <w:t>M22</w:t>
      </w:r>
    </w:p>
    <w:p w14:paraId="246B0917" w14:textId="2255942C" w:rsidR="00A17876" w:rsidRPr="00DB1729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ab/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1C7646">
        <w:rPr>
          <w:rFonts w:ascii="Garamond" w:hAnsi="Garamond"/>
          <w:sz w:val="20"/>
          <w:szCs w:val="20"/>
          <w:lang w:val="en-US"/>
        </w:rPr>
        <w:t>c.</w:t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A17876" w:rsidRPr="00DB1729">
        <w:rPr>
          <w:rFonts w:ascii="Garamond" w:hAnsi="Garamond"/>
          <w:sz w:val="20"/>
          <w:szCs w:val="20"/>
          <w:lang w:val="en-US"/>
        </w:rPr>
        <w:t xml:space="preserve">GB-Lam pauer, </w:t>
      </w:r>
      <w:r w:rsidR="00A17876" w:rsidRPr="00DB1729">
        <w:rPr>
          <w:rFonts w:ascii="Garamond" w:hAnsi="Garamond"/>
          <w:sz w:val="20"/>
          <w:szCs w:val="20"/>
        </w:rPr>
        <w:t xml:space="preserve">f. 177v </w:t>
      </w:r>
      <w:r w:rsidR="00A17876" w:rsidRPr="00DB1729">
        <w:rPr>
          <w:rFonts w:ascii="Garamond" w:hAnsi="Garamond"/>
          <w:i/>
          <w:iCs/>
          <w:sz w:val="20"/>
          <w:szCs w:val="20"/>
        </w:rPr>
        <w:t>Corrente detta Lapin</w:t>
      </w:r>
      <w:r w:rsidR="00A17876" w:rsidRPr="00DB1729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689F292D" w14:textId="70F7FC29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3</w:t>
      </w:r>
      <w:r w:rsidRPr="00DB1729">
        <w:rPr>
          <w:rFonts w:ascii="Garamond" w:hAnsi="Garamond"/>
          <w:sz w:val="20"/>
          <w:szCs w:val="20"/>
        </w:rPr>
        <w:tab/>
        <w:t>4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Corrente detta la gentile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032EE20C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3CFB8A13" w14:textId="0B976D6F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4</w:t>
      </w:r>
      <w:r w:rsidRPr="00DB1729">
        <w:rPr>
          <w:rFonts w:ascii="Garamond" w:hAnsi="Garamond"/>
          <w:sz w:val="20"/>
          <w:szCs w:val="20"/>
        </w:rPr>
        <w:tab/>
      </w:r>
      <w:r w:rsidR="001627A0" w:rsidRPr="00DB1729">
        <w:rPr>
          <w:rFonts w:ascii="Garamond" w:hAnsi="Garamond"/>
          <w:sz w:val="20"/>
          <w:szCs w:val="20"/>
        </w:rPr>
        <w:t>5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Corrente detta la Bizara</w:t>
      </w:r>
      <w:r w:rsidR="000A5D7B">
        <w:rPr>
          <w:rFonts w:ascii="Garamond" w:hAnsi="Garamond"/>
          <w:i/>
          <w:iCs/>
          <w:sz w:val="20"/>
          <w:szCs w:val="20"/>
        </w:rPr>
        <w:t xml:space="preserve"> </w:t>
      </w:r>
      <w:r w:rsidR="000A5D7B" w:rsidRPr="00DB1729">
        <w:rPr>
          <w:rFonts w:ascii="Garamond" w:hAnsi="Garamond"/>
          <w:sz w:val="20"/>
          <w:szCs w:val="20"/>
        </w:rPr>
        <w:t>[</w:t>
      </w:r>
      <w:r w:rsidR="000A5D7B" w:rsidRPr="00DB1729">
        <w:rPr>
          <w:rFonts w:ascii="Garamond" w:hAnsi="Garamond"/>
          <w:i/>
          <w:iCs/>
          <w:sz w:val="20"/>
          <w:szCs w:val="20"/>
        </w:rPr>
        <w:t>Susanna Isabella Trazutzen Contessa Folchestain e Cameriera di sua Maestà Cesarea</w:t>
      </w:r>
      <w:r w:rsidR="000A5D7B" w:rsidRPr="00DB1729">
        <w:rPr>
          <w:rFonts w:ascii="Garamond" w:hAnsi="Garamond"/>
          <w:sz w:val="20"/>
          <w:szCs w:val="20"/>
        </w:rPr>
        <w:t>]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5286E64F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5EECE0E3" w14:textId="59B64767" w:rsidR="00A17876" w:rsidRPr="00DB1729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  <w:lang w:val="en-US"/>
        </w:rPr>
        <w:tab/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1C7646">
        <w:rPr>
          <w:rFonts w:ascii="Garamond" w:hAnsi="Garamond"/>
          <w:sz w:val="20"/>
          <w:szCs w:val="20"/>
          <w:lang w:val="en-US"/>
        </w:rPr>
        <w:t>b.</w:t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A17876" w:rsidRPr="00DB1729">
        <w:rPr>
          <w:rFonts w:ascii="Garamond" w:hAnsi="Garamond"/>
          <w:sz w:val="20"/>
          <w:szCs w:val="20"/>
          <w:lang w:val="en-US"/>
        </w:rPr>
        <w:t xml:space="preserve">GB-Lam pauer, </w:t>
      </w:r>
      <w:r w:rsidR="00A17876" w:rsidRPr="00DB1729">
        <w:rPr>
          <w:rFonts w:ascii="Garamond" w:hAnsi="Garamond"/>
          <w:sz w:val="20"/>
          <w:szCs w:val="20"/>
        </w:rPr>
        <w:t>f</w:t>
      </w:r>
      <w:r w:rsidR="00FA05C4">
        <w:rPr>
          <w:rFonts w:ascii="Garamond" w:hAnsi="Garamond"/>
          <w:sz w:val="20"/>
          <w:szCs w:val="20"/>
        </w:rPr>
        <w:t>f</w:t>
      </w:r>
      <w:r w:rsidR="00A17876" w:rsidRPr="00DB1729">
        <w:rPr>
          <w:rFonts w:ascii="Garamond" w:hAnsi="Garamond"/>
          <w:sz w:val="20"/>
          <w:szCs w:val="20"/>
        </w:rPr>
        <w:t xml:space="preserve">. 178v-179r </w:t>
      </w:r>
      <w:r w:rsidR="00A17876" w:rsidRPr="00DB1729">
        <w:rPr>
          <w:rFonts w:ascii="Garamond" w:hAnsi="Garamond"/>
          <w:i/>
          <w:iCs/>
          <w:sz w:val="20"/>
          <w:szCs w:val="20"/>
        </w:rPr>
        <w:t>Corrente</w:t>
      </w:r>
      <w:r w:rsidR="005F7211" w:rsidRPr="005F7211">
        <w:rPr>
          <w:rFonts w:ascii="Garamond" w:hAnsi="Garamond"/>
          <w:sz w:val="20"/>
          <w:szCs w:val="20"/>
          <w:lang w:val="en-US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  <w:r w:rsidR="005F7211" w:rsidRPr="005F7211">
        <w:rPr>
          <w:rFonts w:ascii="Garamond" w:hAnsi="Garamond"/>
          <w:sz w:val="20"/>
          <w:szCs w:val="20"/>
          <w:lang w:val="en-US"/>
        </w:rPr>
        <w:tab/>
      </w:r>
      <w:r w:rsidR="00345CEA">
        <w:rPr>
          <w:rFonts w:ascii="Garamond" w:hAnsi="Garamond"/>
          <w:sz w:val="20"/>
          <w:szCs w:val="20"/>
        </w:rPr>
        <w:t>trans</w:t>
      </w:r>
      <w:r w:rsidR="009C213C">
        <w:rPr>
          <w:rFonts w:ascii="Garamond" w:hAnsi="Garamond"/>
          <w:sz w:val="20"/>
          <w:szCs w:val="20"/>
        </w:rPr>
        <w:t>cribed</w:t>
      </w:r>
      <w:r w:rsidR="00345CEA">
        <w:rPr>
          <w:rFonts w:ascii="Garamond" w:hAnsi="Garamond"/>
          <w:sz w:val="20"/>
          <w:szCs w:val="20"/>
        </w:rPr>
        <w:t xml:space="preserve"> to ffeff in </w:t>
      </w:r>
      <w:r w:rsidR="00AD6580">
        <w:rPr>
          <w:rFonts w:ascii="Garamond" w:hAnsi="Garamond"/>
          <w:sz w:val="20"/>
          <w:szCs w:val="20"/>
          <w:lang w:val="en-US"/>
        </w:rPr>
        <w:t>LN147-</w:t>
      </w:r>
      <w:r w:rsidR="005F7211" w:rsidRPr="005F7211">
        <w:rPr>
          <w:rFonts w:ascii="Garamond" w:hAnsi="Garamond"/>
          <w:sz w:val="20"/>
          <w:szCs w:val="20"/>
          <w:lang w:val="en-US"/>
        </w:rPr>
        <w:t>M27</w:t>
      </w:r>
    </w:p>
    <w:p w14:paraId="18ECD5DE" w14:textId="4B4DED60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5</w:t>
      </w:r>
      <w:r w:rsidRPr="00DB1729">
        <w:rPr>
          <w:rFonts w:ascii="Garamond" w:hAnsi="Garamond"/>
          <w:sz w:val="20"/>
          <w:szCs w:val="20"/>
        </w:rPr>
        <w:tab/>
        <w:t>6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Volta detta la Fauorita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38A2A453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56F05001" w14:textId="40DE2F02" w:rsidR="00A17876" w:rsidRPr="00DB1729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  <w:lang w:val="en-US"/>
        </w:rPr>
        <w:tab/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1C7646">
        <w:rPr>
          <w:rFonts w:ascii="Garamond" w:hAnsi="Garamond"/>
          <w:sz w:val="20"/>
          <w:szCs w:val="20"/>
          <w:lang w:val="en-US"/>
        </w:rPr>
        <w:t>b.</w:t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A17876" w:rsidRPr="00DB1729">
        <w:rPr>
          <w:rFonts w:ascii="Garamond" w:hAnsi="Garamond"/>
          <w:sz w:val="20"/>
          <w:szCs w:val="20"/>
          <w:lang w:val="en-US"/>
        </w:rPr>
        <w:t xml:space="preserve">GB-Lam pauer, </w:t>
      </w:r>
      <w:r w:rsidR="00A17876" w:rsidRPr="00DB1729">
        <w:rPr>
          <w:rFonts w:ascii="Garamond" w:hAnsi="Garamond"/>
          <w:sz w:val="20"/>
          <w:szCs w:val="20"/>
        </w:rPr>
        <w:t xml:space="preserve">ff. 177v-178r </w:t>
      </w:r>
      <w:r w:rsidR="00A17876" w:rsidRPr="00DB1729">
        <w:rPr>
          <w:rFonts w:ascii="Garamond" w:hAnsi="Garamond"/>
          <w:i/>
          <w:iCs/>
          <w:sz w:val="20"/>
          <w:szCs w:val="20"/>
        </w:rPr>
        <w:t>Volte</w:t>
      </w:r>
      <w:r w:rsidR="00A17876" w:rsidRPr="00DB1729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  <w:r w:rsidR="005F7211">
        <w:rPr>
          <w:rFonts w:ascii="Garamond" w:hAnsi="Garamond"/>
          <w:sz w:val="20"/>
          <w:szCs w:val="20"/>
        </w:rPr>
        <w:tab/>
      </w:r>
      <w:r w:rsidR="00345CEA">
        <w:rPr>
          <w:rFonts w:ascii="Garamond" w:hAnsi="Garamond"/>
          <w:sz w:val="20"/>
          <w:szCs w:val="20"/>
        </w:rPr>
        <w:t>trans</w:t>
      </w:r>
      <w:r w:rsidR="009C213C">
        <w:rPr>
          <w:rFonts w:ascii="Garamond" w:hAnsi="Garamond"/>
          <w:sz w:val="20"/>
          <w:szCs w:val="20"/>
        </w:rPr>
        <w:t>cribed</w:t>
      </w:r>
      <w:r w:rsidR="00345CEA">
        <w:rPr>
          <w:rFonts w:ascii="Garamond" w:hAnsi="Garamond"/>
          <w:sz w:val="20"/>
          <w:szCs w:val="20"/>
        </w:rPr>
        <w:t xml:space="preserve"> to ffeff in </w:t>
      </w:r>
      <w:r w:rsidR="00AD6580">
        <w:rPr>
          <w:rFonts w:ascii="Garamond" w:hAnsi="Garamond"/>
          <w:sz w:val="20"/>
          <w:szCs w:val="20"/>
          <w:lang w:val="en-US"/>
        </w:rPr>
        <w:t>LN147-</w:t>
      </w:r>
      <w:r w:rsidR="005F7211" w:rsidRPr="005F7211">
        <w:rPr>
          <w:rFonts w:ascii="Garamond" w:hAnsi="Garamond"/>
          <w:sz w:val="20"/>
          <w:szCs w:val="20"/>
          <w:lang w:val="en-US"/>
        </w:rPr>
        <w:t>M26</w:t>
      </w:r>
    </w:p>
    <w:p w14:paraId="50D56CC1" w14:textId="7038C31F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6</w:t>
      </w:r>
      <w:r w:rsidRPr="00DB1729">
        <w:rPr>
          <w:rFonts w:ascii="Garamond" w:hAnsi="Garamond"/>
          <w:sz w:val="20"/>
          <w:szCs w:val="20"/>
        </w:rPr>
        <w:tab/>
        <w:t>7-8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Capricio detto il Malenconic</w:t>
      </w:r>
      <w:r w:rsidR="002972D4" w:rsidRPr="00DB1729">
        <w:rPr>
          <w:rFonts w:ascii="Garamond" w:hAnsi="Garamond"/>
          <w:i/>
          <w:iCs/>
          <w:sz w:val="20"/>
          <w:szCs w:val="20"/>
        </w:rPr>
        <w:t>o</w:t>
      </w:r>
      <w:r w:rsidR="000A5D7B">
        <w:rPr>
          <w:rFonts w:ascii="Garamond" w:hAnsi="Garamond"/>
          <w:sz w:val="20"/>
          <w:szCs w:val="20"/>
        </w:rPr>
        <w:t xml:space="preserve"> </w:t>
      </w:r>
      <w:r w:rsidR="000A5D7B" w:rsidRPr="00DB1729">
        <w:rPr>
          <w:rFonts w:ascii="Garamond" w:hAnsi="Garamond"/>
          <w:sz w:val="20"/>
          <w:szCs w:val="20"/>
        </w:rPr>
        <w:t>[</w:t>
      </w:r>
      <w:r w:rsidR="000A5D7B" w:rsidRPr="00DB1729">
        <w:rPr>
          <w:rFonts w:ascii="Garamond" w:hAnsi="Garamond"/>
          <w:i/>
          <w:iCs/>
          <w:sz w:val="20"/>
          <w:szCs w:val="20"/>
        </w:rPr>
        <w:t>Brigida benigna Trautzenin Contessa di Folchestain</w:t>
      </w:r>
      <w:r w:rsidR="000A5D7B" w:rsidRPr="00DB1729">
        <w:rPr>
          <w:rFonts w:ascii="Garamond" w:hAnsi="Garamond"/>
          <w:sz w:val="20"/>
          <w:szCs w:val="20"/>
        </w:rPr>
        <w:t>]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071B4A0E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7CE37B66" w14:textId="26BE2B7B" w:rsidR="00A17876" w:rsidRPr="00DB1729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ab/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1C7646">
        <w:rPr>
          <w:rFonts w:ascii="Garamond" w:hAnsi="Garamond"/>
          <w:sz w:val="20"/>
          <w:szCs w:val="20"/>
          <w:lang w:val="en-US"/>
        </w:rPr>
        <w:t>b.</w:t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A17876" w:rsidRPr="00DB1729">
        <w:rPr>
          <w:rFonts w:ascii="Garamond" w:hAnsi="Garamond"/>
          <w:sz w:val="20"/>
          <w:szCs w:val="20"/>
          <w:lang w:val="en-US"/>
        </w:rPr>
        <w:t>D-Hs ND VI 3238, p. 154 untitled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  <w:r w:rsidR="005F7211">
        <w:rPr>
          <w:rFonts w:ascii="Garamond" w:hAnsi="Garamond"/>
          <w:sz w:val="20"/>
          <w:szCs w:val="20"/>
          <w:lang w:val="en-US"/>
        </w:rPr>
        <w:tab/>
      </w:r>
      <w:r w:rsidR="00345CEA">
        <w:rPr>
          <w:rFonts w:ascii="Garamond" w:hAnsi="Garamond"/>
          <w:sz w:val="20"/>
          <w:szCs w:val="20"/>
        </w:rPr>
        <w:t>trans</w:t>
      </w:r>
      <w:r w:rsidR="009C213C">
        <w:rPr>
          <w:rFonts w:ascii="Garamond" w:hAnsi="Garamond"/>
          <w:sz w:val="20"/>
          <w:szCs w:val="20"/>
        </w:rPr>
        <w:t>cribed</w:t>
      </w:r>
      <w:r w:rsidR="00345CEA">
        <w:rPr>
          <w:rFonts w:ascii="Garamond" w:hAnsi="Garamond"/>
          <w:sz w:val="20"/>
          <w:szCs w:val="20"/>
        </w:rPr>
        <w:t xml:space="preserve"> to ffeff in </w:t>
      </w:r>
      <w:r w:rsidR="00AD6580">
        <w:rPr>
          <w:rFonts w:ascii="Garamond" w:hAnsi="Garamond"/>
          <w:sz w:val="20"/>
          <w:szCs w:val="20"/>
          <w:lang w:val="en-US"/>
        </w:rPr>
        <w:t>LN147-</w:t>
      </w:r>
      <w:r w:rsidR="005F7211" w:rsidRPr="005F7211">
        <w:rPr>
          <w:rFonts w:ascii="Garamond" w:hAnsi="Garamond"/>
          <w:sz w:val="20"/>
          <w:szCs w:val="20"/>
          <w:lang w:val="en-US"/>
        </w:rPr>
        <w:t>M9</w:t>
      </w:r>
    </w:p>
    <w:p w14:paraId="4B14865A" w14:textId="1502B238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7</w:t>
      </w:r>
      <w:r w:rsidRPr="00DB1729">
        <w:rPr>
          <w:rFonts w:ascii="Garamond" w:hAnsi="Garamond"/>
          <w:sz w:val="20"/>
          <w:szCs w:val="20"/>
        </w:rPr>
        <w:tab/>
        <w:t>9-10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Gagliarda detta l’Allegra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3CF4A379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6D730E59" w14:textId="237BD587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8</w:t>
      </w:r>
      <w:r w:rsidRPr="00DB1729">
        <w:rPr>
          <w:rFonts w:ascii="Garamond" w:hAnsi="Garamond"/>
          <w:sz w:val="20"/>
          <w:szCs w:val="20"/>
        </w:rPr>
        <w:tab/>
        <w:t>11-</w:t>
      </w:r>
      <w:r w:rsidR="00C23C9D" w:rsidRPr="00DB1729">
        <w:rPr>
          <w:rFonts w:ascii="Garamond" w:hAnsi="Garamond"/>
          <w:sz w:val="20"/>
          <w:szCs w:val="20"/>
        </w:rPr>
        <w:t>1</w:t>
      </w:r>
      <w:r w:rsidRPr="00DB1729">
        <w:rPr>
          <w:rFonts w:ascii="Garamond" w:hAnsi="Garamond"/>
          <w:sz w:val="20"/>
          <w:szCs w:val="20"/>
        </w:rPr>
        <w:t>2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Gagliarda detta Mesta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10302F21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71FA5C7F" w14:textId="09792F10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9</w:t>
      </w:r>
      <w:r w:rsidRPr="00DB1729">
        <w:rPr>
          <w:rFonts w:ascii="Garamond" w:hAnsi="Garamond"/>
          <w:sz w:val="20"/>
          <w:szCs w:val="20"/>
        </w:rPr>
        <w:tab/>
        <w:t>13-</w:t>
      </w:r>
      <w:r w:rsidR="00C23C9D" w:rsidRPr="00DB1729">
        <w:rPr>
          <w:rFonts w:ascii="Garamond" w:hAnsi="Garamond"/>
          <w:sz w:val="20"/>
          <w:szCs w:val="20"/>
        </w:rPr>
        <w:t>1</w:t>
      </w:r>
      <w:r w:rsidRPr="00DB1729">
        <w:rPr>
          <w:rFonts w:ascii="Garamond" w:hAnsi="Garamond"/>
          <w:sz w:val="20"/>
          <w:szCs w:val="20"/>
        </w:rPr>
        <w:t>4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Alemana detta la Solitaria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238CB41F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2CBB7132" w14:textId="101C8E01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10</w:t>
      </w:r>
      <w:r w:rsidRPr="00DB1729">
        <w:rPr>
          <w:rFonts w:ascii="Garamond" w:hAnsi="Garamond"/>
          <w:sz w:val="20"/>
          <w:szCs w:val="20"/>
        </w:rPr>
        <w:tab/>
        <w:t>15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Alemana detta la Capona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67E6C667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2DF244C9" w14:textId="32807A08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11</w:t>
      </w:r>
      <w:r w:rsidRPr="00DB1729">
        <w:rPr>
          <w:rFonts w:ascii="Garamond" w:hAnsi="Garamond"/>
          <w:sz w:val="20"/>
          <w:szCs w:val="20"/>
        </w:rPr>
        <w:tab/>
        <w:t>16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Alemana detta la Scapigliata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1B563FA7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4245A0A5" w14:textId="10B31139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12</w:t>
      </w:r>
      <w:r w:rsidRPr="00DB1729">
        <w:rPr>
          <w:rFonts w:ascii="Garamond" w:hAnsi="Garamond"/>
          <w:sz w:val="20"/>
          <w:szCs w:val="20"/>
        </w:rPr>
        <w:tab/>
        <w:t>17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Alemana detta la Felice</w:t>
      </w:r>
      <w:r w:rsidR="000A5D7B" w:rsidRPr="00DB1729">
        <w:rPr>
          <w:rFonts w:ascii="Garamond" w:hAnsi="Garamond"/>
          <w:sz w:val="20"/>
          <w:szCs w:val="20"/>
        </w:rPr>
        <w:t xml:space="preserve"> [</w:t>
      </w:r>
      <w:r w:rsidR="000A5D7B" w:rsidRPr="00DB1729">
        <w:rPr>
          <w:rFonts w:ascii="Garamond" w:hAnsi="Garamond"/>
          <w:i/>
          <w:iCs/>
          <w:sz w:val="20"/>
          <w:szCs w:val="20"/>
        </w:rPr>
        <w:t>Giouana Caterina d'Hoiß libera Baronessa di Persimpoi e Dama di Sua Maestà Cesarea</w:t>
      </w:r>
      <w:r w:rsidR="000A5D7B" w:rsidRPr="00DB1729">
        <w:rPr>
          <w:rFonts w:ascii="Garamond" w:hAnsi="Garamond"/>
          <w:sz w:val="20"/>
          <w:szCs w:val="20"/>
        </w:rPr>
        <w:t>]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56D4A22A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650979C4" w14:textId="6896D9A9" w:rsidR="00A17876" w:rsidRPr="00DB1729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  <w:lang w:val="en-US"/>
        </w:rPr>
        <w:tab/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1C7646">
        <w:rPr>
          <w:rFonts w:ascii="Garamond" w:hAnsi="Garamond"/>
          <w:sz w:val="20"/>
          <w:szCs w:val="20"/>
          <w:lang w:val="en-US"/>
        </w:rPr>
        <w:t>b</w:t>
      </w:r>
      <w:r w:rsidR="00375E67">
        <w:rPr>
          <w:rFonts w:ascii="Garamond" w:hAnsi="Garamond"/>
          <w:sz w:val="20"/>
          <w:szCs w:val="20"/>
          <w:lang w:val="en-US"/>
        </w:rPr>
        <w:t>.</w:t>
      </w:r>
      <w:r w:rsidR="00693B85" w:rsidRPr="00DB1729">
        <w:rPr>
          <w:rFonts w:ascii="Garamond" w:hAnsi="Garamond"/>
          <w:sz w:val="20"/>
          <w:szCs w:val="20"/>
          <w:lang w:val="en-US"/>
        </w:rPr>
        <w:tab/>
      </w:r>
      <w:r w:rsidR="00A17876" w:rsidRPr="00DB1729">
        <w:rPr>
          <w:rFonts w:ascii="Garamond" w:hAnsi="Garamond"/>
          <w:sz w:val="20"/>
          <w:szCs w:val="20"/>
          <w:lang w:val="en-US"/>
        </w:rPr>
        <w:t xml:space="preserve">GB-Lam pauer, </w:t>
      </w:r>
      <w:r w:rsidR="00A17876" w:rsidRPr="00DB1729">
        <w:rPr>
          <w:rFonts w:ascii="Garamond" w:hAnsi="Garamond"/>
          <w:sz w:val="20"/>
          <w:szCs w:val="20"/>
        </w:rPr>
        <w:t xml:space="preserve">f. 179r </w:t>
      </w:r>
      <w:r w:rsidR="00A17876" w:rsidRPr="00DB1729">
        <w:rPr>
          <w:rFonts w:ascii="Garamond" w:hAnsi="Garamond"/>
          <w:i/>
          <w:iCs/>
          <w:sz w:val="20"/>
          <w:szCs w:val="20"/>
        </w:rPr>
        <w:t>Alamante</w:t>
      </w:r>
      <w:r w:rsidR="00A17876" w:rsidRPr="00DB1729">
        <w:rPr>
          <w:rFonts w:ascii="Garamond" w:hAnsi="Garamond"/>
          <w:sz w:val="20"/>
          <w:szCs w:val="20"/>
        </w:rPr>
        <w:t xml:space="preserve"> </w:t>
      </w:r>
      <w:r w:rsidR="00A17876" w:rsidRPr="00345CEA">
        <w:rPr>
          <w:rFonts w:ascii="Garamond" w:hAnsi="Garamond"/>
          <w:sz w:val="20"/>
          <w:szCs w:val="20"/>
        </w:rPr>
        <w:t>- fedef</w:t>
      </w:r>
      <w:r w:rsidR="005F7211">
        <w:rPr>
          <w:rFonts w:ascii="Garamond" w:hAnsi="Garamond"/>
          <w:sz w:val="20"/>
          <w:szCs w:val="20"/>
        </w:rPr>
        <w:tab/>
      </w:r>
      <w:r w:rsidR="00345CEA">
        <w:rPr>
          <w:rFonts w:ascii="Garamond" w:hAnsi="Garamond"/>
          <w:sz w:val="20"/>
          <w:szCs w:val="20"/>
        </w:rPr>
        <w:t>trans</w:t>
      </w:r>
      <w:r w:rsidR="009C213C">
        <w:rPr>
          <w:rFonts w:ascii="Garamond" w:hAnsi="Garamond"/>
          <w:sz w:val="20"/>
          <w:szCs w:val="20"/>
        </w:rPr>
        <w:t>cribed</w:t>
      </w:r>
      <w:r w:rsidR="00345CEA">
        <w:rPr>
          <w:rFonts w:ascii="Garamond" w:hAnsi="Garamond"/>
          <w:sz w:val="20"/>
          <w:szCs w:val="20"/>
        </w:rPr>
        <w:t xml:space="preserve"> to ffeff in </w:t>
      </w:r>
      <w:r w:rsidR="00AD6580">
        <w:rPr>
          <w:rFonts w:ascii="Garamond" w:hAnsi="Garamond"/>
          <w:sz w:val="20"/>
          <w:szCs w:val="20"/>
          <w:lang w:val="en-US"/>
        </w:rPr>
        <w:t>LN147-</w:t>
      </w:r>
      <w:r w:rsidR="005F7211" w:rsidRPr="005F7211">
        <w:rPr>
          <w:rFonts w:ascii="Garamond" w:hAnsi="Garamond"/>
          <w:sz w:val="20"/>
          <w:szCs w:val="20"/>
          <w:lang w:val="en-US"/>
        </w:rPr>
        <w:t>M13</w:t>
      </w:r>
    </w:p>
    <w:p w14:paraId="0430BAAE" w14:textId="1B8BB490" w:rsidR="005122E1" w:rsidRPr="00DB1729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DB1729">
        <w:rPr>
          <w:rFonts w:ascii="Garamond" w:hAnsi="Garamond"/>
          <w:sz w:val="20"/>
          <w:szCs w:val="20"/>
        </w:rPr>
        <w:t>13</w:t>
      </w:r>
      <w:r w:rsidRPr="00DB1729">
        <w:rPr>
          <w:rFonts w:ascii="Garamond" w:hAnsi="Garamond"/>
          <w:sz w:val="20"/>
          <w:szCs w:val="20"/>
        </w:rPr>
        <w:tab/>
        <w:t>18</w:t>
      </w:r>
      <w:r w:rsidRPr="00DB1729">
        <w:rPr>
          <w:rFonts w:ascii="Garamond" w:hAnsi="Garamond"/>
          <w:sz w:val="20"/>
          <w:szCs w:val="20"/>
        </w:rPr>
        <w:tab/>
      </w:r>
      <w:r w:rsidRPr="00DB1729">
        <w:rPr>
          <w:rFonts w:ascii="Garamond" w:hAnsi="Garamond"/>
          <w:i/>
          <w:iCs/>
          <w:sz w:val="20"/>
          <w:szCs w:val="20"/>
        </w:rPr>
        <w:t>Alemana detta il bel Capricio</w:t>
      </w:r>
      <w:r w:rsidR="000A5D7B">
        <w:rPr>
          <w:rFonts w:ascii="Garamond" w:hAnsi="Garamond"/>
          <w:i/>
          <w:iCs/>
          <w:sz w:val="20"/>
          <w:szCs w:val="20"/>
        </w:rPr>
        <w:t xml:space="preserve"> </w:t>
      </w:r>
      <w:r w:rsidR="000A5D7B" w:rsidRPr="00247B26">
        <w:rPr>
          <w:rFonts w:ascii="Garamond" w:hAnsi="Garamond"/>
          <w:sz w:val="20"/>
          <w:szCs w:val="20"/>
        </w:rPr>
        <w:t>[</w:t>
      </w:r>
      <w:r w:rsidR="000A5D7B" w:rsidRPr="00247B26">
        <w:rPr>
          <w:rFonts w:ascii="Garamond" w:hAnsi="Garamond"/>
          <w:i/>
          <w:iCs/>
          <w:sz w:val="20"/>
          <w:szCs w:val="20"/>
        </w:rPr>
        <w:t>Elisabetta Contessa d'Ardedin Dama di Sua Maestà Cesarea</w:t>
      </w:r>
      <w:r w:rsidR="000A5D7B" w:rsidRPr="00247B26">
        <w:rPr>
          <w:rFonts w:ascii="Garamond" w:hAnsi="Garamond"/>
          <w:sz w:val="20"/>
          <w:szCs w:val="20"/>
        </w:rPr>
        <w:t>]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365DFD73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201022C0" w14:textId="6CE263DB" w:rsidR="00A17876" w:rsidRPr="005D367A" w:rsidRDefault="00693B85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  <w:u w:val="single"/>
        </w:rPr>
      </w:pPr>
      <w:r w:rsidRPr="00DB1729">
        <w:rPr>
          <w:rFonts w:ascii="Garamond" w:hAnsi="Garamond"/>
          <w:sz w:val="20"/>
          <w:szCs w:val="20"/>
          <w:lang w:val="en-US"/>
        </w:rPr>
        <w:tab/>
      </w:r>
      <w:r w:rsidRPr="00DB1729">
        <w:rPr>
          <w:rFonts w:ascii="Garamond" w:hAnsi="Garamond"/>
          <w:sz w:val="20"/>
          <w:szCs w:val="20"/>
          <w:lang w:val="en-US"/>
        </w:rPr>
        <w:tab/>
      </w:r>
      <w:r w:rsidRPr="00DB1729">
        <w:rPr>
          <w:rFonts w:ascii="Garamond" w:hAnsi="Garamond"/>
          <w:sz w:val="20"/>
          <w:szCs w:val="20"/>
          <w:lang w:val="en-US"/>
        </w:rPr>
        <w:tab/>
      </w:r>
      <w:r w:rsidR="00A17876" w:rsidRPr="00247B26">
        <w:rPr>
          <w:rFonts w:ascii="Garamond" w:hAnsi="Garamond"/>
          <w:sz w:val="20"/>
          <w:szCs w:val="20"/>
          <w:lang w:val="en-US"/>
        </w:rPr>
        <w:t xml:space="preserve">CZ-Pnm IV.G.18, f. 202r </w:t>
      </w:r>
      <w:r w:rsidR="00A17876" w:rsidRPr="00247B26">
        <w:rPr>
          <w:rFonts w:ascii="Garamond" w:hAnsi="Garamond"/>
          <w:i/>
          <w:iCs/>
          <w:sz w:val="20"/>
          <w:szCs w:val="20"/>
          <w:lang w:val="en-US"/>
        </w:rPr>
        <w:t>Allemande sopra Cappricca</w:t>
      </w:r>
      <w:r w:rsidR="00D442BA" w:rsidRPr="005D367A">
        <w:rPr>
          <w:rFonts w:ascii="Garamond" w:hAnsi="Garamond"/>
          <w:sz w:val="20"/>
          <w:szCs w:val="20"/>
          <w:lang w:val="en-US"/>
        </w:rPr>
        <w:t xml:space="preserve"> </w:t>
      </w:r>
      <w:r w:rsidR="00D442BA" w:rsidRPr="00345CEA">
        <w:rPr>
          <w:rFonts w:ascii="Garamond" w:hAnsi="Garamond"/>
          <w:sz w:val="20"/>
          <w:szCs w:val="20"/>
          <w:lang w:val="en-US"/>
        </w:rPr>
        <w:t xml:space="preserve">- </w:t>
      </w:r>
      <w:r w:rsidR="00D442BA" w:rsidRPr="00375E67">
        <w:rPr>
          <w:rFonts w:ascii="Garamond" w:hAnsi="Garamond"/>
          <w:sz w:val="20"/>
          <w:szCs w:val="20"/>
          <w:lang w:val="en-US"/>
        </w:rPr>
        <w:t>ffeff</w:t>
      </w:r>
      <w:r w:rsidR="005F7211">
        <w:rPr>
          <w:rFonts w:ascii="Garamond" w:hAnsi="Garamond"/>
          <w:sz w:val="20"/>
          <w:szCs w:val="20"/>
          <w:lang w:val="en-US"/>
        </w:rPr>
        <w:tab/>
      </w:r>
      <w:r w:rsidR="00AD6580">
        <w:rPr>
          <w:rFonts w:ascii="Garamond" w:hAnsi="Garamond"/>
          <w:sz w:val="20"/>
          <w:szCs w:val="20"/>
          <w:lang w:val="en-US"/>
        </w:rPr>
        <w:t>LN147-</w:t>
      </w:r>
      <w:r w:rsidR="005F7211" w:rsidRPr="005F7211">
        <w:rPr>
          <w:rFonts w:ascii="Garamond" w:hAnsi="Garamond"/>
          <w:sz w:val="20"/>
          <w:szCs w:val="20"/>
          <w:lang w:val="en-US"/>
        </w:rPr>
        <w:t>M12</w:t>
      </w:r>
    </w:p>
    <w:p w14:paraId="2611D148" w14:textId="3DA96D81" w:rsidR="00A17876" w:rsidRPr="00247B26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ab/>
      </w:r>
      <w:r w:rsidR="00693B85">
        <w:rPr>
          <w:rFonts w:ascii="Garamond" w:hAnsi="Garamond"/>
          <w:sz w:val="20"/>
          <w:szCs w:val="20"/>
          <w:lang w:val="en-US"/>
        </w:rPr>
        <w:tab/>
      </w:r>
      <w:r w:rsidR="00375E67">
        <w:rPr>
          <w:rFonts w:ascii="Garamond" w:hAnsi="Garamond"/>
          <w:sz w:val="20"/>
          <w:szCs w:val="20"/>
          <w:lang w:val="en-US"/>
        </w:rPr>
        <w:t>b.</w:t>
      </w:r>
      <w:r w:rsidR="00693B85">
        <w:rPr>
          <w:rFonts w:ascii="Garamond" w:hAnsi="Garamond"/>
          <w:sz w:val="20"/>
          <w:szCs w:val="20"/>
          <w:lang w:val="en-US"/>
        </w:rPr>
        <w:tab/>
      </w:r>
      <w:r w:rsidR="00A17876" w:rsidRPr="00247B26">
        <w:rPr>
          <w:rFonts w:ascii="Garamond" w:hAnsi="Garamond"/>
          <w:sz w:val="20"/>
          <w:szCs w:val="20"/>
          <w:lang w:val="en-US"/>
        </w:rPr>
        <w:t xml:space="preserve">CZ-Pnm IV.G.18, f. 201v </w:t>
      </w:r>
      <w:r w:rsidR="00A17876" w:rsidRPr="00247B26">
        <w:rPr>
          <w:rFonts w:ascii="Garamond" w:hAnsi="Garamond"/>
          <w:i/>
          <w:iCs/>
          <w:sz w:val="20"/>
          <w:szCs w:val="20"/>
          <w:lang w:val="en-US"/>
        </w:rPr>
        <w:t>Alle</w:t>
      </w:r>
      <w:r w:rsidR="00A17876" w:rsidRPr="00247B26">
        <w:rPr>
          <w:rFonts w:ascii="Garamond" w:hAnsi="Garamond"/>
          <w:sz w:val="20"/>
          <w:szCs w:val="20"/>
          <w:lang w:val="en-US"/>
        </w:rPr>
        <w:t>[m]</w:t>
      </w:r>
      <w:r w:rsidR="00A17876" w:rsidRPr="00247B26">
        <w:rPr>
          <w:rFonts w:ascii="Garamond" w:hAnsi="Garamond"/>
          <w:i/>
          <w:iCs/>
          <w:sz w:val="20"/>
          <w:szCs w:val="20"/>
          <w:lang w:val="en-US"/>
        </w:rPr>
        <w:t>ande deta ill bell Capriccio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14966D1C" w14:textId="27DAC0A9" w:rsidR="00A17876" w:rsidRPr="00247B26" w:rsidRDefault="00A17814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  <w:lang w:val="en-US"/>
        </w:rPr>
        <w:tab/>
      </w:r>
      <w:r w:rsidR="00693B85">
        <w:rPr>
          <w:rFonts w:ascii="Garamond" w:hAnsi="Garamond"/>
          <w:sz w:val="20"/>
          <w:szCs w:val="20"/>
          <w:lang w:val="en-US"/>
        </w:rPr>
        <w:tab/>
      </w:r>
      <w:r w:rsidR="001C7646">
        <w:rPr>
          <w:rFonts w:ascii="Garamond" w:hAnsi="Garamond"/>
          <w:sz w:val="20"/>
          <w:szCs w:val="20"/>
          <w:lang w:val="en-US"/>
        </w:rPr>
        <w:t>c.</w:t>
      </w:r>
      <w:r w:rsidR="00693B85">
        <w:rPr>
          <w:rFonts w:ascii="Garamond" w:hAnsi="Garamond"/>
          <w:sz w:val="20"/>
          <w:szCs w:val="20"/>
          <w:lang w:val="en-US"/>
        </w:rPr>
        <w:tab/>
      </w:r>
      <w:r w:rsidR="00A17876" w:rsidRPr="00247B26">
        <w:rPr>
          <w:rFonts w:ascii="Garamond" w:hAnsi="Garamond"/>
          <w:sz w:val="20"/>
          <w:szCs w:val="20"/>
          <w:lang w:val="en-US"/>
        </w:rPr>
        <w:t xml:space="preserve">GB-Lam pauer, </w:t>
      </w:r>
      <w:r w:rsidR="00A17876" w:rsidRPr="00247B26">
        <w:rPr>
          <w:rFonts w:ascii="Garamond" w:hAnsi="Garamond"/>
          <w:sz w:val="20"/>
          <w:szCs w:val="20"/>
        </w:rPr>
        <w:t xml:space="preserve">f. 178v </w:t>
      </w:r>
      <w:r w:rsidR="00A17876" w:rsidRPr="00247B26">
        <w:rPr>
          <w:rFonts w:ascii="Garamond" w:hAnsi="Garamond"/>
          <w:i/>
          <w:iCs/>
          <w:sz w:val="20"/>
          <w:szCs w:val="20"/>
        </w:rPr>
        <w:t>Alemande</w:t>
      </w:r>
      <w:r w:rsidR="00A17876" w:rsidRPr="00247B26">
        <w:rPr>
          <w:rFonts w:ascii="Garamond" w:hAnsi="Garamond"/>
          <w:sz w:val="20"/>
          <w:szCs w:val="20"/>
        </w:rPr>
        <w:t xml:space="preserve"> </w:t>
      </w:r>
      <w:r w:rsidR="00A17876" w:rsidRPr="00345CEA">
        <w:rPr>
          <w:rFonts w:ascii="Garamond" w:hAnsi="Garamond"/>
          <w:sz w:val="20"/>
          <w:szCs w:val="20"/>
        </w:rPr>
        <w:t>- fedef</w:t>
      </w:r>
    </w:p>
    <w:p w14:paraId="5C76456E" w14:textId="1C018869" w:rsidR="005122E1" w:rsidRPr="00206455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14</w:t>
      </w:r>
      <w:r w:rsidRPr="005122E1">
        <w:rPr>
          <w:rFonts w:ascii="Garamond" w:hAnsi="Garamond"/>
          <w:sz w:val="20"/>
          <w:szCs w:val="20"/>
        </w:rPr>
        <w:tab/>
        <w:t>19-20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>Canzon detta la Barberin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4ED0F699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40526AD9" w14:textId="01DAEE54" w:rsidR="005122E1" w:rsidRPr="00206455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15</w:t>
      </w:r>
      <w:r w:rsidRPr="005122E1">
        <w:rPr>
          <w:rFonts w:ascii="Garamond" w:hAnsi="Garamond"/>
          <w:sz w:val="20"/>
          <w:szCs w:val="20"/>
        </w:rPr>
        <w:tab/>
        <w:t>21-</w:t>
      </w:r>
      <w:r w:rsidR="00C23C9D">
        <w:rPr>
          <w:rFonts w:ascii="Garamond" w:hAnsi="Garamond"/>
          <w:sz w:val="20"/>
          <w:szCs w:val="20"/>
        </w:rPr>
        <w:t>2</w:t>
      </w:r>
      <w:r w:rsidRPr="005122E1">
        <w:rPr>
          <w:rFonts w:ascii="Garamond" w:hAnsi="Garamond"/>
          <w:sz w:val="20"/>
          <w:szCs w:val="20"/>
        </w:rPr>
        <w:t>2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>Capricio detto l’Estra</w:t>
      </w:r>
      <w:r w:rsidR="00DE67C9" w:rsidRPr="00DE67C9">
        <w:rPr>
          <w:rFonts w:ascii="Garamond" w:hAnsi="Garamond"/>
          <w:sz w:val="20"/>
          <w:szCs w:val="20"/>
        </w:rPr>
        <w:t>[u]</w:t>
      </w:r>
      <w:r w:rsidRPr="00206455">
        <w:rPr>
          <w:rFonts w:ascii="Garamond" w:hAnsi="Garamond"/>
          <w:i/>
          <w:iCs/>
          <w:sz w:val="20"/>
          <w:szCs w:val="20"/>
        </w:rPr>
        <w:t>os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419132E9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34D9D129" w14:textId="46F5B93F" w:rsidR="005122E1" w:rsidRPr="00206455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16</w:t>
      </w:r>
      <w:r w:rsidRPr="005122E1">
        <w:rPr>
          <w:rFonts w:ascii="Garamond" w:hAnsi="Garamond"/>
          <w:sz w:val="20"/>
          <w:szCs w:val="20"/>
        </w:rPr>
        <w:tab/>
        <w:t>23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>Corrente detta la Fortunata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7A5ADAA0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2339F2EE" w14:textId="5BD09096" w:rsidR="005122E1" w:rsidRPr="005122E1" w:rsidRDefault="005122E1" w:rsidP="000A5D7B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17</w:t>
      </w:r>
      <w:r w:rsidRPr="005122E1">
        <w:rPr>
          <w:rFonts w:ascii="Garamond" w:hAnsi="Garamond"/>
          <w:sz w:val="20"/>
          <w:szCs w:val="20"/>
        </w:rPr>
        <w:tab/>
        <w:t>24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>Corrente detta la compita Dama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0A821EFE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0129508F" w14:textId="6B47AE25" w:rsidR="005122E1" w:rsidRPr="00206455" w:rsidRDefault="005122E1" w:rsidP="00227FA9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18</w:t>
      </w:r>
      <w:r w:rsidRPr="005122E1">
        <w:rPr>
          <w:rFonts w:ascii="Garamond" w:hAnsi="Garamond"/>
          <w:sz w:val="20"/>
          <w:szCs w:val="20"/>
        </w:rPr>
        <w:tab/>
        <w:t>25-</w:t>
      </w:r>
      <w:r w:rsidR="00C23C9D">
        <w:rPr>
          <w:rFonts w:ascii="Garamond" w:hAnsi="Garamond"/>
          <w:sz w:val="20"/>
          <w:szCs w:val="20"/>
        </w:rPr>
        <w:t>2</w:t>
      </w:r>
      <w:r w:rsidRPr="005122E1">
        <w:rPr>
          <w:rFonts w:ascii="Garamond" w:hAnsi="Garamond"/>
          <w:sz w:val="20"/>
          <w:szCs w:val="20"/>
        </w:rPr>
        <w:t>7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 xml:space="preserve">Vestiua i </w:t>
      </w:r>
      <w:r w:rsidR="00533C31">
        <w:rPr>
          <w:rFonts w:ascii="Garamond" w:hAnsi="Garamond"/>
          <w:i/>
          <w:iCs/>
          <w:sz w:val="20"/>
          <w:szCs w:val="20"/>
        </w:rPr>
        <w:t>C</w:t>
      </w:r>
      <w:r w:rsidRPr="00206455">
        <w:rPr>
          <w:rFonts w:ascii="Garamond" w:hAnsi="Garamond"/>
          <w:i/>
          <w:iCs/>
          <w:sz w:val="20"/>
          <w:szCs w:val="20"/>
        </w:rPr>
        <w:t>olli passeggiato dall’Aut</w:t>
      </w:r>
      <w:r w:rsidR="00533C31">
        <w:rPr>
          <w:rFonts w:ascii="Garamond" w:hAnsi="Garamond"/>
          <w:i/>
          <w:iCs/>
          <w:sz w:val="20"/>
          <w:szCs w:val="20"/>
        </w:rPr>
        <w:t>t</w:t>
      </w:r>
      <w:r w:rsidRPr="00206455">
        <w:rPr>
          <w:rFonts w:ascii="Garamond" w:hAnsi="Garamond"/>
          <w:i/>
          <w:iCs/>
          <w:sz w:val="20"/>
          <w:szCs w:val="20"/>
        </w:rPr>
        <w:t>ore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3CEBBB48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35000C42" w14:textId="37F0B19C" w:rsidR="00AD6580" w:rsidRDefault="005122E1" w:rsidP="00227FA9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19</w:t>
      </w:r>
      <w:r w:rsidRPr="005122E1">
        <w:rPr>
          <w:rFonts w:ascii="Garamond" w:hAnsi="Garamond"/>
          <w:sz w:val="20"/>
          <w:szCs w:val="20"/>
        </w:rPr>
        <w:tab/>
        <w:t>28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>Dimi Amore Passeggiato dall’Aut</w:t>
      </w:r>
      <w:r w:rsidR="00533C31">
        <w:rPr>
          <w:rFonts w:ascii="Garamond" w:hAnsi="Garamond"/>
          <w:i/>
          <w:iCs/>
          <w:sz w:val="20"/>
          <w:szCs w:val="20"/>
        </w:rPr>
        <w:t>t</w:t>
      </w:r>
      <w:r w:rsidRPr="00206455">
        <w:rPr>
          <w:rFonts w:ascii="Garamond" w:hAnsi="Garamond"/>
          <w:i/>
          <w:iCs/>
          <w:sz w:val="20"/>
          <w:szCs w:val="20"/>
        </w:rPr>
        <w:t>ore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290424FD" w14:textId="1546FBD6" w:rsidR="005122E1" w:rsidRPr="0006327B" w:rsidRDefault="00AD6580" w:rsidP="00227FA9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="00995FAB">
        <w:rPr>
          <w:rFonts w:ascii="Garamond" w:hAnsi="Garamond"/>
          <w:sz w:val="20"/>
          <w:szCs w:val="20"/>
        </w:rPr>
        <w:t xml:space="preserve">cf. </w:t>
      </w:r>
      <w:r w:rsidR="0006327B">
        <w:rPr>
          <w:rFonts w:ascii="Garamond" w:hAnsi="Garamond"/>
          <w:sz w:val="20"/>
          <w:szCs w:val="20"/>
        </w:rPr>
        <w:t>Aria del</w:t>
      </w:r>
      <w:r>
        <w:rPr>
          <w:rFonts w:ascii="Garamond" w:hAnsi="Garamond"/>
          <w:sz w:val="20"/>
          <w:szCs w:val="20"/>
        </w:rPr>
        <w:t xml:space="preserve"> Gran </w:t>
      </w:r>
      <w:r w:rsidR="0006327B">
        <w:rPr>
          <w:rFonts w:ascii="Garamond" w:hAnsi="Garamond"/>
          <w:sz w:val="20"/>
          <w:szCs w:val="20"/>
        </w:rPr>
        <w:t>Duca</w:t>
      </w:r>
      <w:r w:rsidR="001C7646">
        <w:rPr>
          <w:rFonts w:ascii="Garamond" w:hAnsi="Garamond"/>
          <w:sz w:val="20"/>
          <w:szCs w:val="20"/>
        </w:rPr>
        <w:t xml:space="preserve"> - see LZ151 for other settings</w:t>
      </w:r>
    </w:p>
    <w:p w14:paraId="1F0BC9BE" w14:textId="5297D62D" w:rsidR="005122E1" w:rsidRPr="00206455" w:rsidRDefault="005122E1" w:rsidP="00227FA9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20</w:t>
      </w:r>
      <w:r w:rsidRPr="005122E1">
        <w:rPr>
          <w:rFonts w:ascii="Garamond" w:hAnsi="Garamond"/>
          <w:sz w:val="20"/>
          <w:szCs w:val="20"/>
        </w:rPr>
        <w:tab/>
        <w:t>29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>Pass’e mezzo</w:t>
      </w:r>
      <w:r w:rsidR="00DB1941">
        <w:rPr>
          <w:rFonts w:ascii="Garamond" w:hAnsi="Garamond"/>
          <w:i/>
          <w:iCs/>
          <w:sz w:val="20"/>
          <w:szCs w:val="20"/>
        </w:rPr>
        <w:t xml:space="preserve"> </w:t>
      </w:r>
      <w:r w:rsidR="00DB1941">
        <w:rPr>
          <w:rFonts w:ascii="Garamond" w:hAnsi="Garamond"/>
          <w:sz w:val="20"/>
          <w:szCs w:val="20"/>
        </w:rPr>
        <w:t>[moderno]</w:t>
      </w:r>
      <w:r w:rsidRPr="00206455">
        <w:rPr>
          <w:rFonts w:ascii="Garamond" w:hAnsi="Garamond"/>
          <w:i/>
          <w:iCs/>
          <w:sz w:val="20"/>
          <w:szCs w:val="20"/>
        </w:rPr>
        <w:t xml:space="preserve"> Prima parte detto il Stetteldorferin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3A7C9E29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2247361C" w14:textId="01535D63" w:rsidR="005122E1" w:rsidRPr="005122E1" w:rsidRDefault="005122E1" w:rsidP="00227FA9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21</w:t>
      </w:r>
      <w:r w:rsidRPr="005122E1">
        <w:rPr>
          <w:rFonts w:ascii="Garamond" w:hAnsi="Garamond"/>
          <w:sz w:val="20"/>
          <w:szCs w:val="20"/>
        </w:rPr>
        <w:tab/>
        <w:t>30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>Pass’e mezzo</w:t>
      </w:r>
      <w:r w:rsidR="00F7550D">
        <w:rPr>
          <w:rFonts w:ascii="Garamond" w:hAnsi="Garamond"/>
          <w:i/>
          <w:iCs/>
          <w:sz w:val="20"/>
          <w:szCs w:val="20"/>
        </w:rPr>
        <w:t xml:space="preserve"> </w:t>
      </w:r>
      <w:r w:rsidR="00F7550D">
        <w:rPr>
          <w:rFonts w:ascii="Garamond" w:hAnsi="Garamond"/>
          <w:sz w:val="20"/>
          <w:szCs w:val="20"/>
        </w:rPr>
        <w:t>[moderno]</w:t>
      </w:r>
      <w:r w:rsidR="00DB1941">
        <w:rPr>
          <w:rFonts w:ascii="Garamond" w:hAnsi="Garamond"/>
          <w:i/>
          <w:iCs/>
          <w:sz w:val="20"/>
          <w:szCs w:val="20"/>
        </w:rPr>
        <w:t xml:space="preserve"> </w:t>
      </w:r>
      <w:r w:rsidRPr="00206455">
        <w:rPr>
          <w:rFonts w:ascii="Garamond" w:hAnsi="Garamond"/>
          <w:i/>
          <w:iCs/>
          <w:sz w:val="20"/>
          <w:szCs w:val="20"/>
        </w:rPr>
        <w:t>Seconda parte detto il Palazzo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59CC5F0A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20F39538" w14:textId="6941B7FC" w:rsidR="005122E1" w:rsidRPr="00206455" w:rsidRDefault="005122E1" w:rsidP="00227FA9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22</w:t>
      </w:r>
      <w:r w:rsidRPr="005122E1">
        <w:rPr>
          <w:rFonts w:ascii="Garamond" w:hAnsi="Garamond"/>
          <w:sz w:val="20"/>
          <w:szCs w:val="20"/>
        </w:rPr>
        <w:tab/>
        <w:t>31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>Saltarel</w:t>
      </w:r>
      <w:r w:rsidR="00246A96" w:rsidRPr="00246A96">
        <w:rPr>
          <w:rFonts w:ascii="Garamond" w:hAnsi="Garamond"/>
          <w:sz w:val="20"/>
          <w:szCs w:val="20"/>
        </w:rPr>
        <w:t>(</w:t>
      </w:r>
      <w:r w:rsidRPr="00246A96">
        <w:rPr>
          <w:rFonts w:ascii="Garamond" w:hAnsi="Garamond"/>
          <w:sz w:val="20"/>
          <w:szCs w:val="20"/>
        </w:rPr>
        <w:t>lo</w:t>
      </w:r>
      <w:r w:rsidR="00246A96" w:rsidRPr="00246A96">
        <w:rPr>
          <w:rFonts w:ascii="Garamond" w:hAnsi="Garamond"/>
          <w:sz w:val="20"/>
          <w:szCs w:val="20"/>
        </w:rPr>
        <w:t>)</w:t>
      </w:r>
      <w:r w:rsidRPr="00206455">
        <w:rPr>
          <w:rFonts w:ascii="Garamond" w:hAnsi="Garamond"/>
          <w:i/>
          <w:iCs/>
          <w:sz w:val="20"/>
          <w:szCs w:val="20"/>
        </w:rPr>
        <w:t xml:space="preserve"> Prima parte detto il Morosino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1066DBCD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3BB05AA6" w14:textId="0F59FD64" w:rsidR="005122E1" w:rsidRPr="00206455" w:rsidRDefault="005122E1" w:rsidP="00227FA9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i/>
          <w:iCs/>
          <w:sz w:val="20"/>
          <w:szCs w:val="20"/>
        </w:rPr>
      </w:pPr>
      <w:r w:rsidRPr="005122E1">
        <w:rPr>
          <w:rFonts w:ascii="Garamond" w:hAnsi="Garamond"/>
          <w:sz w:val="20"/>
          <w:szCs w:val="20"/>
        </w:rPr>
        <w:t>23</w:t>
      </w:r>
      <w:r w:rsidRPr="005122E1">
        <w:rPr>
          <w:rFonts w:ascii="Garamond" w:hAnsi="Garamond"/>
          <w:sz w:val="20"/>
          <w:szCs w:val="20"/>
        </w:rPr>
        <w:tab/>
        <w:t>32</w:t>
      </w:r>
      <w:r w:rsidRPr="005122E1">
        <w:rPr>
          <w:rFonts w:ascii="Garamond" w:hAnsi="Garamond"/>
          <w:sz w:val="20"/>
          <w:szCs w:val="20"/>
        </w:rPr>
        <w:tab/>
      </w:r>
      <w:r w:rsidRPr="00206455">
        <w:rPr>
          <w:rFonts w:ascii="Garamond" w:hAnsi="Garamond"/>
          <w:i/>
          <w:iCs/>
          <w:sz w:val="20"/>
          <w:szCs w:val="20"/>
        </w:rPr>
        <w:t xml:space="preserve">Saltarello </w:t>
      </w:r>
      <w:r w:rsidR="002C626C">
        <w:rPr>
          <w:rFonts w:ascii="Garamond" w:hAnsi="Garamond"/>
          <w:i/>
          <w:iCs/>
          <w:sz w:val="20"/>
          <w:szCs w:val="20"/>
        </w:rPr>
        <w:t xml:space="preserve"> </w:t>
      </w:r>
      <w:r w:rsidRPr="00206455">
        <w:rPr>
          <w:rFonts w:ascii="Garamond" w:hAnsi="Garamond"/>
          <w:i/>
          <w:iCs/>
          <w:sz w:val="20"/>
          <w:szCs w:val="20"/>
        </w:rPr>
        <w:t>Seconda Parte</w:t>
      </w:r>
      <w:r w:rsidR="00AD6580">
        <w:rPr>
          <w:rFonts w:ascii="Garamond" w:hAnsi="Garamond"/>
          <w:sz w:val="20"/>
          <w:szCs w:val="20"/>
        </w:rPr>
        <w:t xml:space="preserve"> </w:t>
      </w:r>
      <w:r w:rsidR="00AD6580" w:rsidRPr="00AD6580">
        <w:rPr>
          <w:rFonts w:ascii="Garamond" w:hAnsi="Garamond"/>
          <w:sz w:val="20"/>
          <w:szCs w:val="20"/>
        </w:rPr>
        <w:t>- fedef</w:t>
      </w:r>
    </w:p>
    <w:p w14:paraId="550B00CB" w14:textId="77777777" w:rsidR="00B20B4F" w:rsidRPr="0006327B" w:rsidRDefault="00B20B4F" w:rsidP="00B20B4F">
      <w:pPr>
        <w:tabs>
          <w:tab w:val="left" w:pos="993"/>
          <w:tab w:val="left" w:pos="1276"/>
          <w:tab w:val="right" w:pos="9916"/>
        </w:tabs>
        <w:ind w:left="426" w:hanging="426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transcription to ffeff</w:t>
      </w:r>
    </w:p>
    <w:p w14:paraId="08A3AEFC" w14:textId="77777777" w:rsidR="00247B26" w:rsidRPr="005D395F" w:rsidRDefault="00247B26" w:rsidP="00227FA9">
      <w:pPr>
        <w:tabs>
          <w:tab w:val="right" w:pos="9916"/>
        </w:tabs>
        <w:rPr>
          <w:rFonts w:ascii="Garamond" w:hAnsi="Garamond"/>
          <w:sz w:val="20"/>
          <w:szCs w:val="20"/>
        </w:rPr>
      </w:pPr>
    </w:p>
    <w:p w14:paraId="21B722E2" w14:textId="6A5C8605" w:rsidR="002D565C" w:rsidRDefault="00227FA9" w:rsidP="00227FA9">
      <w:pPr>
        <w:tabs>
          <w:tab w:val="right" w:pos="9916"/>
        </w:tabs>
        <w:ind w:left="284" w:hanging="284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only other music I know in </w:t>
      </w:r>
      <w:r w:rsidR="00B20B4F">
        <w:rPr>
          <w:rFonts w:ascii="Garamond" w:hAnsi="Garamond"/>
          <w:sz w:val="20"/>
          <w:szCs w:val="20"/>
        </w:rPr>
        <w:t>fedef</w:t>
      </w:r>
      <w:r>
        <w:rPr>
          <w:rFonts w:ascii="Garamond" w:hAnsi="Garamond"/>
          <w:sz w:val="20"/>
          <w:szCs w:val="20"/>
        </w:rPr>
        <w:t xml:space="preserve"> tuning:</w:t>
      </w:r>
    </w:p>
    <w:p w14:paraId="09C1F4B9" w14:textId="7E290946" w:rsidR="002D565C" w:rsidRPr="00227FA9" w:rsidRDefault="002208E9" w:rsidP="00227FA9">
      <w:pPr>
        <w:tabs>
          <w:tab w:val="right" w:pos="9916"/>
        </w:tabs>
        <w:ind w:left="284" w:hanging="284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  <w:lang w:val="en-US"/>
        </w:rPr>
        <w:lastRenderedPageBreak/>
        <w:t xml:space="preserve">Anon 1. </w:t>
      </w:r>
      <w:r w:rsidR="002D565C" w:rsidRPr="002D565C">
        <w:rPr>
          <w:rFonts w:ascii="Garamond" w:hAnsi="Garamond"/>
          <w:sz w:val="20"/>
          <w:szCs w:val="20"/>
          <w:lang w:val="en-US"/>
        </w:rPr>
        <w:t xml:space="preserve">App 3. CZ-Pnm IV.G.18, f. </w:t>
      </w:r>
      <w:r w:rsidR="002D565C" w:rsidRPr="002D565C">
        <w:rPr>
          <w:rFonts w:ascii="Garamond" w:hAnsi="Garamond"/>
          <w:sz w:val="20"/>
          <w:szCs w:val="20"/>
        </w:rPr>
        <w:t xml:space="preserve">197v </w:t>
      </w:r>
      <w:r w:rsidR="002D565C" w:rsidRPr="002D565C">
        <w:rPr>
          <w:rFonts w:ascii="Garamond" w:hAnsi="Garamond"/>
          <w:i/>
          <w:iCs/>
          <w:sz w:val="20"/>
          <w:szCs w:val="20"/>
        </w:rPr>
        <w:t>Volte</w:t>
      </w:r>
      <w:r w:rsidR="00345CEA">
        <w:rPr>
          <w:rFonts w:ascii="Garamond" w:hAnsi="Garamond"/>
          <w:sz w:val="20"/>
          <w:szCs w:val="20"/>
        </w:rPr>
        <w:t xml:space="preserve"> </w:t>
      </w:r>
      <w:r w:rsidR="00345CEA" w:rsidRPr="00AD6580">
        <w:rPr>
          <w:rFonts w:ascii="Garamond" w:hAnsi="Garamond"/>
          <w:sz w:val="20"/>
          <w:szCs w:val="20"/>
        </w:rPr>
        <w:t>- fedef</w:t>
      </w:r>
      <w:r w:rsidR="00227FA9">
        <w:rPr>
          <w:rFonts w:ascii="Garamond" w:hAnsi="Garamond"/>
          <w:sz w:val="20"/>
          <w:szCs w:val="20"/>
        </w:rPr>
        <w:tab/>
        <w:t>trans</w:t>
      </w:r>
      <w:r w:rsidR="009C213C">
        <w:rPr>
          <w:rFonts w:ascii="Garamond" w:hAnsi="Garamond"/>
          <w:sz w:val="20"/>
          <w:szCs w:val="20"/>
        </w:rPr>
        <w:t>cribed</w:t>
      </w:r>
      <w:r w:rsidR="00227FA9">
        <w:rPr>
          <w:rFonts w:ascii="Garamond" w:hAnsi="Garamond"/>
          <w:sz w:val="20"/>
          <w:szCs w:val="20"/>
        </w:rPr>
        <w:t xml:space="preserve"> to ffeff in LZtoLN147</w:t>
      </w:r>
    </w:p>
    <w:p w14:paraId="70D60EA8" w14:textId="0755BD51" w:rsidR="002D565C" w:rsidRPr="00227FA9" w:rsidRDefault="002208E9" w:rsidP="00227FA9">
      <w:pPr>
        <w:tabs>
          <w:tab w:val="right" w:pos="9916"/>
        </w:tabs>
        <w:ind w:left="284" w:hanging="284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 xml:space="preserve">Anon 2. </w:t>
      </w:r>
      <w:r w:rsidR="002D565C" w:rsidRPr="002D565C">
        <w:rPr>
          <w:rFonts w:ascii="Garamond" w:hAnsi="Garamond"/>
          <w:sz w:val="20"/>
          <w:szCs w:val="20"/>
          <w:lang w:val="en-US"/>
        </w:rPr>
        <w:t xml:space="preserve">App 4. CZ-Pnm IV.G.18, f. </w:t>
      </w:r>
      <w:r w:rsidR="002D565C" w:rsidRPr="002D565C">
        <w:rPr>
          <w:rFonts w:ascii="Garamond" w:hAnsi="Garamond"/>
          <w:sz w:val="20"/>
          <w:szCs w:val="20"/>
        </w:rPr>
        <w:t xml:space="preserve">197r </w:t>
      </w:r>
      <w:r w:rsidR="002D565C" w:rsidRPr="002D565C">
        <w:rPr>
          <w:rFonts w:ascii="Garamond" w:hAnsi="Garamond"/>
          <w:i/>
          <w:iCs/>
          <w:sz w:val="20"/>
          <w:szCs w:val="20"/>
        </w:rPr>
        <w:t>Courante</w:t>
      </w:r>
      <w:r w:rsidR="00345CEA">
        <w:rPr>
          <w:rFonts w:ascii="Garamond" w:hAnsi="Garamond"/>
          <w:sz w:val="20"/>
          <w:szCs w:val="20"/>
        </w:rPr>
        <w:t xml:space="preserve"> </w:t>
      </w:r>
      <w:r w:rsidR="00345CEA" w:rsidRPr="00AD6580">
        <w:rPr>
          <w:rFonts w:ascii="Garamond" w:hAnsi="Garamond"/>
          <w:sz w:val="20"/>
          <w:szCs w:val="20"/>
        </w:rPr>
        <w:t>- fedef</w:t>
      </w:r>
      <w:r w:rsidR="00227FA9">
        <w:rPr>
          <w:rFonts w:ascii="Garamond" w:hAnsi="Garamond"/>
          <w:sz w:val="20"/>
          <w:szCs w:val="20"/>
        </w:rPr>
        <w:tab/>
        <w:t>trans</w:t>
      </w:r>
      <w:r w:rsidR="009C213C">
        <w:rPr>
          <w:rFonts w:ascii="Garamond" w:hAnsi="Garamond"/>
          <w:sz w:val="20"/>
          <w:szCs w:val="20"/>
        </w:rPr>
        <w:t>cribed</w:t>
      </w:r>
      <w:r w:rsidR="00227FA9">
        <w:rPr>
          <w:rFonts w:ascii="Garamond" w:hAnsi="Garamond"/>
          <w:sz w:val="20"/>
          <w:szCs w:val="20"/>
        </w:rPr>
        <w:t xml:space="preserve"> to ffeff in LZtoLN147</w:t>
      </w:r>
    </w:p>
    <w:p w14:paraId="5EFD3EBC" w14:textId="7F4C7BB4" w:rsidR="002D565C" w:rsidRPr="00227FA9" w:rsidRDefault="002208E9" w:rsidP="00227FA9">
      <w:pPr>
        <w:tabs>
          <w:tab w:val="right" w:pos="9916"/>
        </w:tabs>
        <w:ind w:left="284" w:hanging="284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  <w:lang w:val="en-US"/>
        </w:rPr>
        <w:t xml:space="preserve">Anon 3. </w:t>
      </w:r>
      <w:r w:rsidR="002D565C" w:rsidRPr="002D565C">
        <w:rPr>
          <w:rFonts w:ascii="Garamond" w:hAnsi="Garamond"/>
          <w:sz w:val="20"/>
          <w:szCs w:val="20"/>
          <w:lang w:val="en-US"/>
        </w:rPr>
        <w:t xml:space="preserve">App 7a. CZ-Pnm IV.G.18, f. </w:t>
      </w:r>
      <w:r w:rsidR="002D565C" w:rsidRPr="002D565C">
        <w:rPr>
          <w:rFonts w:ascii="Garamond" w:hAnsi="Garamond"/>
          <w:sz w:val="20"/>
          <w:szCs w:val="20"/>
        </w:rPr>
        <w:t xml:space="preserve">198r </w:t>
      </w:r>
      <w:r w:rsidR="002D565C" w:rsidRPr="002D565C">
        <w:rPr>
          <w:rFonts w:ascii="Garamond" w:hAnsi="Garamond"/>
          <w:i/>
          <w:iCs/>
          <w:sz w:val="20"/>
          <w:szCs w:val="20"/>
        </w:rPr>
        <w:t>Courante</w:t>
      </w:r>
      <w:r w:rsidR="00345CEA">
        <w:rPr>
          <w:rFonts w:ascii="Garamond" w:hAnsi="Garamond"/>
          <w:sz w:val="20"/>
          <w:szCs w:val="20"/>
        </w:rPr>
        <w:t xml:space="preserve"> </w:t>
      </w:r>
      <w:r w:rsidR="00345CEA" w:rsidRPr="00AD6580">
        <w:rPr>
          <w:rFonts w:ascii="Garamond" w:hAnsi="Garamond"/>
          <w:sz w:val="20"/>
          <w:szCs w:val="20"/>
        </w:rPr>
        <w:t>- fedef</w:t>
      </w:r>
      <w:r w:rsidR="00227FA9">
        <w:rPr>
          <w:rFonts w:ascii="Garamond" w:hAnsi="Garamond"/>
          <w:sz w:val="20"/>
          <w:szCs w:val="20"/>
        </w:rPr>
        <w:tab/>
        <w:t>trans</w:t>
      </w:r>
      <w:r w:rsidR="009C213C">
        <w:rPr>
          <w:rFonts w:ascii="Garamond" w:hAnsi="Garamond"/>
          <w:sz w:val="20"/>
          <w:szCs w:val="20"/>
        </w:rPr>
        <w:t>cribed</w:t>
      </w:r>
      <w:r w:rsidR="00227FA9">
        <w:rPr>
          <w:rFonts w:ascii="Garamond" w:hAnsi="Garamond"/>
          <w:sz w:val="20"/>
          <w:szCs w:val="20"/>
        </w:rPr>
        <w:t xml:space="preserve"> to ffeff in LZtoLN147</w:t>
      </w:r>
    </w:p>
    <w:p w14:paraId="01B1A21A" w14:textId="77777777" w:rsidR="007D7AB2" w:rsidRPr="005D395F" w:rsidRDefault="007D7AB2">
      <w:pPr>
        <w:rPr>
          <w:rFonts w:ascii="Garamond" w:hAnsi="Garamond"/>
          <w:sz w:val="20"/>
          <w:szCs w:val="20"/>
        </w:rPr>
      </w:pPr>
    </w:p>
    <w:p w14:paraId="3284C7E9" w14:textId="1D82D7B1" w:rsidR="00D67CA5" w:rsidRDefault="00995FAB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 few editorial ch</w:t>
      </w:r>
      <w:r w:rsidR="00FA245C">
        <w:rPr>
          <w:rFonts w:ascii="Garamond" w:hAnsi="Garamond"/>
          <w:sz w:val="20"/>
          <w:szCs w:val="20"/>
        </w:rPr>
        <w:t>a</w:t>
      </w:r>
      <w:r>
        <w:rPr>
          <w:rFonts w:ascii="Garamond" w:hAnsi="Garamond"/>
          <w:sz w:val="20"/>
          <w:szCs w:val="20"/>
        </w:rPr>
        <w:t xml:space="preserve">nges are shown in grey </w:t>
      </w:r>
      <w:r w:rsidR="00BE24DB">
        <w:rPr>
          <w:rFonts w:ascii="Garamond" w:hAnsi="Garamond"/>
          <w:sz w:val="20"/>
          <w:szCs w:val="20"/>
        </w:rPr>
        <w:t xml:space="preserve">and described </w:t>
      </w:r>
      <w:r w:rsidR="00BE24DB" w:rsidRPr="00FA245C">
        <w:rPr>
          <w:rFonts w:ascii="Garamond" w:hAnsi="Garamond"/>
          <w:sz w:val="20"/>
          <w:szCs w:val="20"/>
        </w:rPr>
        <w:t>below</w:t>
      </w:r>
      <w:r w:rsidRPr="00FA245C">
        <w:rPr>
          <w:rFonts w:ascii="Garamond" w:hAnsi="Garamond"/>
          <w:sz w:val="20"/>
          <w:szCs w:val="20"/>
        </w:rPr>
        <w:t>.</w:t>
      </w:r>
    </w:p>
    <w:p w14:paraId="48737A66" w14:textId="77777777" w:rsidR="00FA245C" w:rsidRDefault="00FA245C" w:rsidP="00FA245C">
      <w:pPr>
        <w:rPr>
          <w:rFonts w:ascii="Garamond" w:hAnsi="Garamond"/>
          <w:sz w:val="20"/>
          <w:szCs w:val="20"/>
        </w:rPr>
      </w:pPr>
    </w:p>
    <w:p w14:paraId="20B2C0B2" w14:textId="1A4E49D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>Melli III commentary</w:t>
      </w:r>
    </w:p>
    <w:p w14:paraId="049734AD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1. 13/1 - 3 on 2 instead of 3 on 1; 22/1 - 0 on 5 instead of 0 on 4; 29/4 - 0 on 3 instead of 0 on 2. </w:t>
      </w:r>
    </w:p>
    <w:p w14:paraId="37CC7351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2. no change. </w:t>
      </w:r>
    </w:p>
    <w:p w14:paraId="3970B32F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>3. 8/2, 29/2 - 2 on 3 instead of 1 on 3.</w:t>
      </w:r>
    </w:p>
    <w:p w14:paraId="3396D3DD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4. 13/2 - 1 on 3 instead of 0 on 3; 35/1 - 0 on 4 instead of 0 on 5. </w:t>
      </w:r>
    </w:p>
    <w:p w14:paraId="3C4A8B32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5. no change. </w:t>
      </w:r>
    </w:p>
    <w:p w14:paraId="12CAC2B3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6. 13/1 to 14/2 - minims absent. </w:t>
      </w:r>
    </w:p>
    <w:p w14:paraId="079C1616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7. no change. </w:t>
      </w:r>
    </w:p>
    <w:p w14:paraId="0A08014B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8 no change. </w:t>
      </w:r>
    </w:p>
    <w:p w14:paraId="70264FAB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9. no change. </w:t>
      </w:r>
    </w:p>
    <w:p w14:paraId="08CB4085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10. no change. </w:t>
      </w:r>
    </w:p>
    <w:p w14:paraId="7876E948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11. no change. </w:t>
      </w:r>
    </w:p>
    <w:p w14:paraId="04E06D7D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12. no change. </w:t>
      </w:r>
    </w:p>
    <w:p w14:paraId="30D5117A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13. 7/1 - 3 on 3 instead of 3 on 4; 12/1 - 0 on 2, 0 on 3 instead of 3 on 2, 4 on 3. </w:t>
      </w:r>
    </w:p>
    <w:p w14:paraId="790C5094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14. 38/1 - minim instead of dotted minim. </w:t>
      </w:r>
    </w:p>
    <w:p w14:paraId="687C471B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15. 6/2 - 2 on 3 instead of 1 on 3. </w:t>
      </w:r>
    </w:p>
    <w:p w14:paraId="02C0D511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16. no change. </w:t>
      </w:r>
    </w:p>
    <w:p w14:paraId="3ABAA320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17. no change. </w:t>
      </w:r>
    </w:p>
    <w:p w14:paraId="2510D414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18. 47/3 - 0 on 1 instead of 4 on 2; 48/2 - 1 on 2 instead of 3 on 2. </w:t>
      </w:r>
    </w:p>
    <w:p w14:paraId="11A4B865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19. 6/4 - 1 on 3 instead of 2 on 3; 23 - dotted quaver semiquaver dotted quaver semiquaver quaver crotchet 2 semiquavers instead of crotchet dotted quaver semiquaver dotted quaver semiquaver quaver 2 semiquavers. </w:t>
      </w:r>
    </w:p>
    <w:p w14:paraId="7742A5D9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20. no change. </w:t>
      </w:r>
    </w:p>
    <w:p w14:paraId="52E167A6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21. 10/4-5 - bar line added. </w:t>
      </w:r>
    </w:p>
    <w:p w14:paraId="2C5221D9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 xml:space="preserve">22. </w:t>
      </w:r>
    </w:p>
    <w:p w14:paraId="65E953CD" w14:textId="77777777" w:rsidR="00FA245C" w:rsidRPr="00FA245C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>9/3 - a2 vertically aligned above previous a10</w:t>
      </w:r>
    </w:p>
    <w:p w14:paraId="41468470" w14:textId="4340D4BC" w:rsidR="00FA245C" w:rsidRPr="005D395F" w:rsidRDefault="00FA245C" w:rsidP="00FA245C">
      <w:pPr>
        <w:rPr>
          <w:rFonts w:ascii="Garamond" w:hAnsi="Garamond"/>
          <w:sz w:val="20"/>
          <w:szCs w:val="20"/>
        </w:rPr>
      </w:pPr>
      <w:r w:rsidRPr="00FA245C">
        <w:rPr>
          <w:rFonts w:ascii="Garamond" w:hAnsi="Garamond"/>
          <w:sz w:val="20"/>
          <w:szCs w:val="20"/>
        </w:rPr>
        <w:t>23. no change.</w:t>
      </w:r>
    </w:p>
    <w:p w14:paraId="591A52F1" w14:textId="77777777" w:rsidR="00227FA9" w:rsidRPr="005D395F" w:rsidRDefault="00227FA9">
      <w:pPr>
        <w:rPr>
          <w:rFonts w:ascii="Garamond" w:hAnsi="Garamond"/>
          <w:sz w:val="20"/>
          <w:szCs w:val="20"/>
        </w:rPr>
      </w:pPr>
    </w:p>
    <w:p w14:paraId="57F79E3E" w14:textId="77777777" w:rsidR="00AD6580" w:rsidRPr="005D395F" w:rsidRDefault="00AD6580">
      <w:pPr>
        <w:rPr>
          <w:rFonts w:ascii="Garamond" w:hAnsi="Garamond"/>
          <w:sz w:val="20"/>
          <w:szCs w:val="20"/>
        </w:rPr>
      </w:pPr>
    </w:p>
    <w:p w14:paraId="554DBF3C" w14:textId="77777777" w:rsidR="00AD6580" w:rsidRPr="005D395F" w:rsidRDefault="00AD6580">
      <w:pPr>
        <w:rPr>
          <w:rFonts w:ascii="Garamond" w:hAnsi="Garamond"/>
          <w:sz w:val="20"/>
          <w:szCs w:val="20"/>
        </w:rPr>
      </w:pPr>
    </w:p>
    <w:sectPr w:rsidR="00AD6580" w:rsidRPr="005D395F" w:rsidSect="00A42C50">
      <w:pgSz w:w="11900" w:h="16840"/>
      <w:pgMar w:top="992" w:right="992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9FF8" w14:textId="77777777" w:rsidR="00771F12" w:rsidRDefault="00771F12" w:rsidP="00247B26">
      <w:r>
        <w:separator/>
      </w:r>
    </w:p>
  </w:endnote>
  <w:endnote w:type="continuationSeparator" w:id="0">
    <w:p w14:paraId="4742B5CC" w14:textId="77777777" w:rsidR="00771F12" w:rsidRDefault="00771F12" w:rsidP="00247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520B" w14:textId="77777777" w:rsidR="00771F12" w:rsidRDefault="00771F12" w:rsidP="00247B26">
      <w:r>
        <w:separator/>
      </w:r>
    </w:p>
  </w:footnote>
  <w:footnote w:type="continuationSeparator" w:id="0">
    <w:p w14:paraId="4A4F24FF" w14:textId="77777777" w:rsidR="00771F12" w:rsidRDefault="00771F12" w:rsidP="00247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attachedTemplate r:id="rId1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26"/>
    <w:rsid w:val="0006327B"/>
    <w:rsid w:val="00087CD3"/>
    <w:rsid w:val="000A5D7B"/>
    <w:rsid w:val="000B25D1"/>
    <w:rsid w:val="000E26AE"/>
    <w:rsid w:val="00121DCA"/>
    <w:rsid w:val="0013681E"/>
    <w:rsid w:val="00136CA2"/>
    <w:rsid w:val="001627A0"/>
    <w:rsid w:val="00172D2D"/>
    <w:rsid w:val="001C627B"/>
    <w:rsid w:val="001C7646"/>
    <w:rsid w:val="0020393A"/>
    <w:rsid w:val="00206455"/>
    <w:rsid w:val="002208E9"/>
    <w:rsid w:val="00227FA9"/>
    <w:rsid w:val="00233C3A"/>
    <w:rsid w:val="00246A96"/>
    <w:rsid w:val="00247B26"/>
    <w:rsid w:val="002972D4"/>
    <w:rsid w:val="002A1F58"/>
    <w:rsid w:val="002C626C"/>
    <w:rsid w:val="002D565C"/>
    <w:rsid w:val="00323D8C"/>
    <w:rsid w:val="00345CEA"/>
    <w:rsid w:val="0035113D"/>
    <w:rsid w:val="003601B9"/>
    <w:rsid w:val="00375E67"/>
    <w:rsid w:val="00377C41"/>
    <w:rsid w:val="00381E2D"/>
    <w:rsid w:val="003928F6"/>
    <w:rsid w:val="003A44E4"/>
    <w:rsid w:val="003D49EB"/>
    <w:rsid w:val="003E7C1B"/>
    <w:rsid w:val="00404AEF"/>
    <w:rsid w:val="00410B06"/>
    <w:rsid w:val="00423536"/>
    <w:rsid w:val="00424245"/>
    <w:rsid w:val="00465379"/>
    <w:rsid w:val="00472AB5"/>
    <w:rsid w:val="00474CEE"/>
    <w:rsid w:val="00487793"/>
    <w:rsid w:val="00493DB8"/>
    <w:rsid w:val="004C10AE"/>
    <w:rsid w:val="004D2CF9"/>
    <w:rsid w:val="004F18A6"/>
    <w:rsid w:val="00500418"/>
    <w:rsid w:val="005122E1"/>
    <w:rsid w:val="00533C31"/>
    <w:rsid w:val="00546B10"/>
    <w:rsid w:val="00573A3A"/>
    <w:rsid w:val="005918C9"/>
    <w:rsid w:val="005D367A"/>
    <w:rsid w:val="005D395F"/>
    <w:rsid w:val="005F7211"/>
    <w:rsid w:val="005F7629"/>
    <w:rsid w:val="006335DA"/>
    <w:rsid w:val="00636349"/>
    <w:rsid w:val="006367CD"/>
    <w:rsid w:val="00664703"/>
    <w:rsid w:val="00691268"/>
    <w:rsid w:val="00693B85"/>
    <w:rsid w:val="006B110C"/>
    <w:rsid w:val="006C1785"/>
    <w:rsid w:val="006E7A7F"/>
    <w:rsid w:val="0073017D"/>
    <w:rsid w:val="00770C18"/>
    <w:rsid w:val="00771F12"/>
    <w:rsid w:val="0078798C"/>
    <w:rsid w:val="007939E1"/>
    <w:rsid w:val="0079618B"/>
    <w:rsid w:val="007C04E2"/>
    <w:rsid w:val="007D7AB2"/>
    <w:rsid w:val="00896DD7"/>
    <w:rsid w:val="008A6C33"/>
    <w:rsid w:val="008E3C10"/>
    <w:rsid w:val="00901148"/>
    <w:rsid w:val="009014C0"/>
    <w:rsid w:val="009245C6"/>
    <w:rsid w:val="00926A86"/>
    <w:rsid w:val="00927AB4"/>
    <w:rsid w:val="00950D62"/>
    <w:rsid w:val="0095305A"/>
    <w:rsid w:val="00955257"/>
    <w:rsid w:val="00964EA1"/>
    <w:rsid w:val="00995FAB"/>
    <w:rsid w:val="009A7D98"/>
    <w:rsid w:val="009B14C3"/>
    <w:rsid w:val="009C213C"/>
    <w:rsid w:val="00A17814"/>
    <w:rsid w:val="00A17876"/>
    <w:rsid w:val="00A36542"/>
    <w:rsid w:val="00A366E3"/>
    <w:rsid w:val="00A42C50"/>
    <w:rsid w:val="00AA57F4"/>
    <w:rsid w:val="00AD10B0"/>
    <w:rsid w:val="00AD6580"/>
    <w:rsid w:val="00B07273"/>
    <w:rsid w:val="00B20B4F"/>
    <w:rsid w:val="00B60366"/>
    <w:rsid w:val="00B66878"/>
    <w:rsid w:val="00B96EBB"/>
    <w:rsid w:val="00B97653"/>
    <w:rsid w:val="00BE24DB"/>
    <w:rsid w:val="00C20D37"/>
    <w:rsid w:val="00C23C9D"/>
    <w:rsid w:val="00C31E94"/>
    <w:rsid w:val="00C5292F"/>
    <w:rsid w:val="00C56161"/>
    <w:rsid w:val="00C64206"/>
    <w:rsid w:val="00C65D03"/>
    <w:rsid w:val="00CA783C"/>
    <w:rsid w:val="00CC015D"/>
    <w:rsid w:val="00D442BA"/>
    <w:rsid w:val="00D46EEA"/>
    <w:rsid w:val="00D5414D"/>
    <w:rsid w:val="00D556B8"/>
    <w:rsid w:val="00D67CA5"/>
    <w:rsid w:val="00D74300"/>
    <w:rsid w:val="00D822B1"/>
    <w:rsid w:val="00DB1729"/>
    <w:rsid w:val="00DB1941"/>
    <w:rsid w:val="00DE67C9"/>
    <w:rsid w:val="00E060D7"/>
    <w:rsid w:val="00E0640C"/>
    <w:rsid w:val="00E066B3"/>
    <w:rsid w:val="00E16767"/>
    <w:rsid w:val="00E501C7"/>
    <w:rsid w:val="00EB3A84"/>
    <w:rsid w:val="00EB73BF"/>
    <w:rsid w:val="00F245D0"/>
    <w:rsid w:val="00F4447F"/>
    <w:rsid w:val="00F7550D"/>
    <w:rsid w:val="00F87C8D"/>
    <w:rsid w:val="00F9032A"/>
    <w:rsid w:val="00F929AB"/>
    <w:rsid w:val="00FA05C4"/>
    <w:rsid w:val="00FA245C"/>
    <w:rsid w:val="00FB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7B98B"/>
  <w15:chartTrackingRefBased/>
  <w15:docId w15:val="{BEE90B86-FD72-A442-85B7-9999E884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47B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7B26"/>
    <w:rPr>
      <w:rFonts w:eastAsiaTheme="minorEastAsia"/>
      <w:sz w:val="20"/>
      <w:szCs w:val="20"/>
    </w:rPr>
  </w:style>
  <w:style w:type="character" w:styleId="FootnoteReference">
    <w:name w:val="footnote reference"/>
    <w:semiHidden/>
    <w:rsid w:val="00247B2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5305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bo/Library/Group%20Containers/UBF8T346G9.Office/User%20Content.localized/Templates.localized/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689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 Robinson</dc:creator>
  <cp:keywords/>
  <dc:description/>
  <cp:lastModifiedBy>John H Robinson</cp:lastModifiedBy>
  <cp:revision>55</cp:revision>
  <dcterms:created xsi:type="dcterms:W3CDTF">2023-11-18T19:28:00Z</dcterms:created>
  <dcterms:modified xsi:type="dcterms:W3CDTF">2024-09-20T20:22:00Z</dcterms:modified>
</cp:coreProperties>
</file>